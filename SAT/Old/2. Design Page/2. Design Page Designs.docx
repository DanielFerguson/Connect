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94847F" w14:textId="5F282426" w:rsidR="00EE60CD" w:rsidRPr="00F55F2F" w:rsidRDefault="00EE60CD" w:rsidP="00CF3273">
      <w:pPr>
        <w:pStyle w:val="Title"/>
        <w:rPr>
          <w:lang w:val="en-AU"/>
        </w:rPr>
      </w:pPr>
      <w:r w:rsidRPr="00F55F2F">
        <w:rPr>
          <w:lang w:val="en-AU"/>
        </w:rPr>
        <w:t>Design Options</w:t>
      </w:r>
    </w:p>
    <w:p w14:paraId="2FBAFC09" w14:textId="2FB5FDE7" w:rsidR="00CF3273" w:rsidRPr="00F55F2F" w:rsidRDefault="00530BE9" w:rsidP="00CF3273">
      <w:pPr>
        <w:pStyle w:val="Heading1"/>
        <w:rPr>
          <w:lang w:val="en-AU"/>
        </w:rPr>
      </w:pPr>
      <w:r w:rsidRPr="00F55F2F">
        <w:rPr>
          <w:noProof/>
          <w:lang w:val="en-AU" w:eastAsia="en-AU"/>
        </w:rPr>
        <w:drawing>
          <wp:anchor distT="0" distB="0" distL="114300" distR="114300" simplePos="0" relativeHeight="251713536" behindDoc="0" locked="0" layoutInCell="1" allowOverlap="1" wp14:anchorId="670F2504" wp14:editId="0ED55895">
            <wp:simplePos x="0" y="0"/>
            <wp:positionH relativeFrom="column">
              <wp:posOffset>5880735</wp:posOffset>
            </wp:positionH>
            <wp:positionV relativeFrom="paragraph">
              <wp:posOffset>2763520</wp:posOffset>
            </wp:positionV>
            <wp:extent cx="2159635" cy="1730375"/>
            <wp:effectExtent l="25400" t="25400" r="24765" b="22225"/>
            <wp:wrapSquare wrapText="bothSides"/>
            <wp:docPr id="23" name="Picture 23" descr="Resources/DO%201/Window%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ources/DO%201/Window%2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9635" cy="1730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12512" behindDoc="0" locked="0" layoutInCell="1" allowOverlap="1" wp14:anchorId="08ED9A20" wp14:editId="29B3FE42">
            <wp:simplePos x="0" y="0"/>
            <wp:positionH relativeFrom="column">
              <wp:posOffset>3594735</wp:posOffset>
            </wp:positionH>
            <wp:positionV relativeFrom="paragraph">
              <wp:posOffset>3332480</wp:posOffset>
            </wp:positionV>
            <wp:extent cx="2159635" cy="594360"/>
            <wp:effectExtent l="25400" t="25400" r="24765" b="15240"/>
            <wp:wrapSquare wrapText="bothSides"/>
            <wp:docPr id="22" name="Picture 22" descr="Resources/DO%201/Window%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ources/DO%201/Window%2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9635" cy="5943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11488" behindDoc="0" locked="0" layoutInCell="1" allowOverlap="1" wp14:anchorId="61875A1E" wp14:editId="792DF14E">
            <wp:simplePos x="0" y="0"/>
            <wp:positionH relativeFrom="column">
              <wp:posOffset>3595370</wp:posOffset>
            </wp:positionH>
            <wp:positionV relativeFrom="paragraph">
              <wp:posOffset>2644140</wp:posOffset>
            </wp:positionV>
            <wp:extent cx="2159635" cy="598170"/>
            <wp:effectExtent l="25400" t="25400" r="24765" b="36830"/>
            <wp:wrapSquare wrapText="bothSides"/>
            <wp:docPr id="21" name="Picture 21" descr="Resources/DO%201/Windo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ources/DO%201/Window%2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9635" cy="5981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10464" behindDoc="0" locked="0" layoutInCell="1" allowOverlap="1" wp14:anchorId="5B9E179F" wp14:editId="728F3A8A">
            <wp:simplePos x="0" y="0"/>
            <wp:positionH relativeFrom="column">
              <wp:posOffset>-54610</wp:posOffset>
            </wp:positionH>
            <wp:positionV relativeFrom="paragraph">
              <wp:posOffset>2651760</wp:posOffset>
            </wp:positionV>
            <wp:extent cx="3599815" cy="2023110"/>
            <wp:effectExtent l="25400" t="25400" r="32385" b="34290"/>
            <wp:wrapSquare wrapText="bothSides"/>
            <wp:docPr id="20" name="Picture 20" descr="Resources/DO%201/Referencing%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ources/DO%201/Referencing%20Tab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09440" behindDoc="0" locked="0" layoutInCell="1" allowOverlap="1" wp14:anchorId="01C19121" wp14:editId="7BC5AE0D">
            <wp:simplePos x="0" y="0"/>
            <wp:positionH relativeFrom="column">
              <wp:posOffset>3594100</wp:posOffset>
            </wp:positionH>
            <wp:positionV relativeFrom="paragraph">
              <wp:posOffset>592455</wp:posOffset>
            </wp:positionV>
            <wp:extent cx="3599815" cy="2023110"/>
            <wp:effectExtent l="25400" t="25400" r="32385" b="34290"/>
            <wp:wrapSquare wrapText="bothSides"/>
            <wp:docPr id="19" name="Picture 19" descr="Resources/DO%201/Expor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ources/DO%201/Export%20Scre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08416" behindDoc="0" locked="0" layoutInCell="1" allowOverlap="1" wp14:anchorId="5CFD7923" wp14:editId="69B3148B">
            <wp:simplePos x="0" y="0"/>
            <wp:positionH relativeFrom="column">
              <wp:posOffset>-63500</wp:posOffset>
            </wp:positionH>
            <wp:positionV relativeFrom="paragraph">
              <wp:posOffset>592455</wp:posOffset>
            </wp:positionV>
            <wp:extent cx="3599815" cy="2023110"/>
            <wp:effectExtent l="25400" t="25400" r="32385" b="34290"/>
            <wp:wrapSquare wrapText="bothSides"/>
            <wp:docPr id="18" name="Picture 18" descr="Resources/DO%201/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s/DO%201/Brows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E60CD" w:rsidRPr="00F55F2F">
        <w:rPr>
          <w:lang w:val="en-AU"/>
        </w:rPr>
        <w:t>Design Option 1</w:t>
      </w:r>
      <w:r w:rsidR="00EE60CD" w:rsidRPr="00F55F2F">
        <w:rPr>
          <w:lang w:val="en-AU"/>
        </w:rPr>
        <w:br w:type="page"/>
      </w:r>
    </w:p>
    <w:p w14:paraId="44A07710" w14:textId="1E2336A9" w:rsidR="00CF3273" w:rsidRPr="00F55F2F" w:rsidRDefault="00530BE9" w:rsidP="00CF3273">
      <w:pPr>
        <w:pStyle w:val="Heading1"/>
        <w:rPr>
          <w:lang w:val="en-AU"/>
        </w:rPr>
      </w:pPr>
      <w:r w:rsidRPr="00F55F2F">
        <w:rPr>
          <w:noProof/>
          <w:lang w:val="en-AU" w:eastAsia="en-AU"/>
        </w:rPr>
        <w:lastRenderedPageBreak/>
        <w:drawing>
          <wp:anchor distT="0" distB="0" distL="114300" distR="114300" simplePos="0" relativeHeight="251707392" behindDoc="0" locked="0" layoutInCell="1" allowOverlap="1" wp14:anchorId="42EF8AF4" wp14:editId="039A8E25">
            <wp:simplePos x="0" y="0"/>
            <wp:positionH relativeFrom="column">
              <wp:posOffset>4164965</wp:posOffset>
            </wp:positionH>
            <wp:positionV relativeFrom="paragraph">
              <wp:posOffset>2942590</wp:posOffset>
            </wp:positionV>
            <wp:extent cx="1966595" cy="2879725"/>
            <wp:effectExtent l="0" t="0" r="0" b="0"/>
            <wp:wrapSquare wrapText="bothSides"/>
            <wp:docPr id="17" name="Picture 17" descr="Resources/DO%202/Window%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ources/DO%202/Window%2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659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06368" behindDoc="0" locked="0" layoutInCell="1" allowOverlap="1" wp14:anchorId="503C999B" wp14:editId="52D9ABA4">
            <wp:simplePos x="0" y="0"/>
            <wp:positionH relativeFrom="column">
              <wp:posOffset>278130</wp:posOffset>
            </wp:positionH>
            <wp:positionV relativeFrom="paragraph">
              <wp:posOffset>3997960</wp:posOffset>
            </wp:positionV>
            <wp:extent cx="2879725" cy="666750"/>
            <wp:effectExtent l="0" t="0" r="0" b="0"/>
            <wp:wrapSquare wrapText="bothSides"/>
            <wp:docPr id="16" name="Picture 16" descr="Resources/DO%202/Windo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ources/DO%202/Window%2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05344" behindDoc="0" locked="0" layoutInCell="1" allowOverlap="1" wp14:anchorId="31AC6AFF" wp14:editId="35EFFD6A">
            <wp:simplePos x="0" y="0"/>
            <wp:positionH relativeFrom="column">
              <wp:posOffset>4165600</wp:posOffset>
            </wp:positionH>
            <wp:positionV relativeFrom="paragraph">
              <wp:posOffset>0</wp:posOffset>
            </wp:positionV>
            <wp:extent cx="3837940" cy="2879725"/>
            <wp:effectExtent l="0" t="0" r="0" b="0"/>
            <wp:wrapSquare wrapText="bothSides"/>
            <wp:docPr id="15" name="Picture 15" descr="Resources/DO%202/Referencing%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DO%202/Referencing%20Tab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794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04320" behindDoc="0" locked="0" layoutInCell="1" allowOverlap="1" wp14:anchorId="17FF16A4" wp14:editId="40E896DA">
            <wp:simplePos x="0" y="0"/>
            <wp:positionH relativeFrom="column">
              <wp:posOffset>278130</wp:posOffset>
            </wp:positionH>
            <wp:positionV relativeFrom="paragraph">
              <wp:posOffset>1027430</wp:posOffset>
            </wp:positionV>
            <wp:extent cx="3837940" cy="2879725"/>
            <wp:effectExtent l="0" t="0" r="0" b="0"/>
            <wp:wrapSquare wrapText="bothSides"/>
            <wp:docPr id="14" name="Picture 14" descr="Resources/DO%202/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ources/DO%202/Brows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794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73" w:rsidRPr="00F55F2F">
        <w:rPr>
          <w:lang w:val="en-AU"/>
        </w:rPr>
        <w:t>Design Option 2</w:t>
      </w:r>
    </w:p>
    <w:p w14:paraId="60062D90" w14:textId="476F80E5" w:rsidR="001413B0" w:rsidRPr="00F55F2F" w:rsidRDefault="001413B0" w:rsidP="001413B0">
      <w:pPr>
        <w:rPr>
          <w:lang w:val="en-AU"/>
        </w:rPr>
      </w:pPr>
    </w:p>
    <w:p w14:paraId="0B4AD585" w14:textId="1CF60F1A" w:rsidR="001413B0" w:rsidRPr="00F55F2F" w:rsidRDefault="001413B0" w:rsidP="001413B0">
      <w:pPr>
        <w:pStyle w:val="Heading2"/>
        <w:numPr>
          <w:ilvl w:val="0"/>
          <w:numId w:val="0"/>
        </w:numPr>
        <w:ind w:left="576" w:hanging="576"/>
        <w:rPr>
          <w:lang w:val="en-AU"/>
        </w:rPr>
      </w:pPr>
    </w:p>
    <w:p w14:paraId="7770BAA1" w14:textId="144CD13F" w:rsidR="00A13DE9" w:rsidRPr="00F55F2F" w:rsidRDefault="00A13DE9">
      <w:pPr>
        <w:rPr>
          <w:rFonts w:asciiTheme="majorHAnsi" w:eastAsiaTheme="majorEastAsia" w:hAnsiTheme="majorHAnsi" w:cstheme="majorBidi"/>
          <w:b/>
          <w:bCs/>
          <w:sz w:val="32"/>
          <w:szCs w:val="32"/>
          <w:lang w:val="en-AU"/>
        </w:rPr>
      </w:pPr>
      <w:r w:rsidRPr="00F55F2F">
        <w:rPr>
          <w:lang w:val="en-AU"/>
        </w:rPr>
        <w:br w:type="page"/>
      </w:r>
    </w:p>
    <w:p w14:paraId="032AD1D8" w14:textId="6DEEA140" w:rsidR="00CF3273" w:rsidRPr="00F55F2F" w:rsidRDefault="00F55F2F" w:rsidP="00CF3273">
      <w:pPr>
        <w:pStyle w:val="Heading1"/>
        <w:rPr>
          <w:lang w:val="en-AU"/>
        </w:rPr>
      </w:pPr>
      <w:r w:rsidRPr="00F55F2F">
        <w:rPr>
          <w:noProof/>
          <w:lang w:val="en-AU" w:eastAsia="en-AU"/>
        </w:rPr>
        <w:lastRenderedPageBreak/>
        <w:drawing>
          <wp:anchor distT="0" distB="0" distL="114300" distR="114300" simplePos="0" relativeHeight="251714560" behindDoc="0" locked="0" layoutInCell="1" allowOverlap="1" wp14:anchorId="733FA083" wp14:editId="1A8724B0">
            <wp:simplePos x="0" y="0"/>
            <wp:positionH relativeFrom="column">
              <wp:posOffset>-288290</wp:posOffset>
            </wp:positionH>
            <wp:positionV relativeFrom="paragraph">
              <wp:posOffset>466725</wp:posOffset>
            </wp:positionV>
            <wp:extent cx="3599815" cy="2023110"/>
            <wp:effectExtent l="0" t="0" r="6985" b="8890"/>
            <wp:wrapSquare wrapText="bothSides"/>
            <wp:docPr id="24" name="Picture 24" descr="Resources/DO%203/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ources/DO%203/Brows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15584" behindDoc="0" locked="0" layoutInCell="1" allowOverlap="1" wp14:anchorId="30114718" wp14:editId="3EF6BB95">
            <wp:simplePos x="0" y="0"/>
            <wp:positionH relativeFrom="column">
              <wp:posOffset>-287655</wp:posOffset>
            </wp:positionH>
            <wp:positionV relativeFrom="paragraph">
              <wp:posOffset>2630170</wp:posOffset>
            </wp:positionV>
            <wp:extent cx="3599815" cy="2023110"/>
            <wp:effectExtent l="0" t="0" r="6985" b="8890"/>
            <wp:wrapSquare wrapText="bothSides"/>
            <wp:docPr id="25" name="Picture 25" descr="Resources/DO%203/Referencing%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ources/DO%203/Referencing%20Tabl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16608" behindDoc="0" locked="0" layoutInCell="1" allowOverlap="1" wp14:anchorId="4710B7B8" wp14:editId="676F96BD">
            <wp:simplePos x="0" y="0"/>
            <wp:positionH relativeFrom="column">
              <wp:posOffset>3369945</wp:posOffset>
            </wp:positionH>
            <wp:positionV relativeFrom="paragraph">
              <wp:posOffset>467360</wp:posOffset>
            </wp:positionV>
            <wp:extent cx="1854200" cy="3599815"/>
            <wp:effectExtent l="0" t="0" r="0" b="6985"/>
            <wp:wrapSquare wrapText="bothSides"/>
            <wp:docPr id="26" name="Picture 26" descr="Resources/DO%203/Windo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ources/DO%203/Window%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5420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17632" behindDoc="0" locked="0" layoutInCell="1" allowOverlap="1" wp14:anchorId="69ED313A" wp14:editId="73999ED7">
            <wp:simplePos x="0" y="0"/>
            <wp:positionH relativeFrom="column">
              <wp:posOffset>5198110</wp:posOffset>
            </wp:positionH>
            <wp:positionV relativeFrom="paragraph">
              <wp:posOffset>466725</wp:posOffset>
            </wp:positionV>
            <wp:extent cx="1757680" cy="3599815"/>
            <wp:effectExtent l="0" t="0" r="0" b="6985"/>
            <wp:wrapSquare wrapText="bothSides"/>
            <wp:docPr id="27" name="Picture 27" descr="Resources/DO%203/Window%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ources/DO%203/Window%2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768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18656" behindDoc="0" locked="0" layoutInCell="1" allowOverlap="1" wp14:anchorId="0D1F7D4E" wp14:editId="56FAEE6D">
            <wp:simplePos x="0" y="0"/>
            <wp:positionH relativeFrom="column">
              <wp:posOffset>6913245</wp:posOffset>
            </wp:positionH>
            <wp:positionV relativeFrom="paragraph">
              <wp:posOffset>463550</wp:posOffset>
            </wp:positionV>
            <wp:extent cx="1754505" cy="1079500"/>
            <wp:effectExtent l="0" t="0" r="0" b="12700"/>
            <wp:wrapSquare wrapText="bothSides"/>
            <wp:docPr id="28" name="Picture 28" descr="Resources/DO%203/Window%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ources/DO%203/Window%2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450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73" w:rsidRPr="00F55F2F">
        <w:rPr>
          <w:lang w:val="en-AU"/>
        </w:rPr>
        <w:t>Design Option 3</w:t>
      </w:r>
    </w:p>
    <w:p w14:paraId="784979E9" w14:textId="7244BA41" w:rsidR="005E1B24" w:rsidRPr="00F55F2F" w:rsidRDefault="005E1B24">
      <w:pPr>
        <w:rPr>
          <w:rFonts w:asciiTheme="majorHAnsi" w:eastAsiaTheme="majorEastAsia" w:hAnsiTheme="majorHAnsi" w:cstheme="majorBidi"/>
          <w:b/>
          <w:bCs/>
          <w:sz w:val="32"/>
          <w:szCs w:val="32"/>
          <w:lang w:val="en-AU"/>
        </w:rPr>
      </w:pPr>
      <w:r w:rsidRPr="00F55F2F">
        <w:rPr>
          <w:lang w:val="en-AU"/>
        </w:rPr>
        <w:br w:type="page"/>
      </w:r>
    </w:p>
    <w:p w14:paraId="4A916732" w14:textId="31F48A72" w:rsidR="002B7B1E" w:rsidRPr="00F55F2F" w:rsidRDefault="002B7B1E" w:rsidP="00CF3273">
      <w:pPr>
        <w:pStyle w:val="Heading1"/>
        <w:rPr>
          <w:lang w:val="en-AU"/>
        </w:rPr>
      </w:pPr>
      <w:r w:rsidRPr="00F55F2F">
        <w:rPr>
          <w:lang w:val="en-AU"/>
        </w:rPr>
        <w:lastRenderedPageBreak/>
        <w:t>Design Option Criteria</w:t>
      </w:r>
    </w:p>
    <w:p w14:paraId="035CD508" w14:textId="7C9EAE2A" w:rsidR="002B7B1E" w:rsidRPr="00F55F2F" w:rsidRDefault="009B2EBD" w:rsidP="002B7B1E">
      <w:pPr>
        <w:rPr>
          <w:lang w:val="en-AU"/>
        </w:rPr>
      </w:pPr>
      <w:r w:rsidRPr="00F55F2F">
        <w:rPr>
          <w:noProof/>
          <w:lang w:val="en-AU" w:eastAsia="en-AU"/>
        </w:rPr>
        <mc:AlternateContent>
          <mc:Choice Requires="wps">
            <w:drawing>
              <wp:anchor distT="45720" distB="45720" distL="114300" distR="114300" simplePos="0" relativeHeight="251696128" behindDoc="1" locked="0" layoutInCell="1" allowOverlap="1" wp14:anchorId="6DDECFAC" wp14:editId="59E4ECE5">
                <wp:simplePos x="0" y="0"/>
                <wp:positionH relativeFrom="column">
                  <wp:posOffset>6102985</wp:posOffset>
                </wp:positionH>
                <wp:positionV relativeFrom="paragraph">
                  <wp:posOffset>2642235</wp:posOffset>
                </wp:positionV>
                <wp:extent cx="2636520" cy="1368425"/>
                <wp:effectExtent l="0" t="0" r="0" b="3175"/>
                <wp:wrapTight wrapText="bothSides">
                  <wp:wrapPolygon edited="0">
                    <wp:start x="416" y="0"/>
                    <wp:lineTo x="208" y="21249"/>
                    <wp:lineTo x="21225" y="21249"/>
                    <wp:lineTo x="21017" y="0"/>
                    <wp:lineTo x="416"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368425"/>
                        </a:xfrm>
                        <a:prstGeom prst="rect">
                          <a:avLst/>
                        </a:prstGeom>
                        <a:noFill/>
                        <a:ln w="9525">
                          <a:noFill/>
                          <a:miter lim="800000"/>
                          <a:headEnd/>
                          <a:tailEnd/>
                        </a:ln>
                      </wps:spPr>
                      <wps:txbx>
                        <w:txbxContent>
                          <w:p w14:paraId="0F589B04" w14:textId="162A3146" w:rsidR="00972390" w:rsidRPr="006D2281" w:rsidRDefault="00972390" w:rsidP="006D2281">
                            <w:pPr>
                              <w:pStyle w:val="NoSpacing"/>
                              <w:rPr>
                                <w:b/>
                                <w:sz w:val="24"/>
                              </w:rPr>
                            </w:pPr>
                            <w:r w:rsidRPr="006D2281">
                              <w:rPr>
                                <w:b/>
                                <w:sz w:val="24"/>
                              </w:rPr>
                              <w:t>Design Option 3</w:t>
                            </w:r>
                          </w:p>
                          <w:tbl>
                            <w:tblPr>
                              <w:tblStyle w:val="TableGrid"/>
                              <w:tblW w:w="0" w:type="auto"/>
                              <w:tblLook w:val="04A0" w:firstRow="1" w:lastRow="0" w:firstColumn="1" w:lastColumn="0" w:noHBand="0" w:noVBand="1"/>
                            </w:tblPr>
                            <w:tblGrid>
                              <w:gridCol w:w="1919"/>
                              <w:gridCol w:w="1921"/>
                            </w:tblGrid>
                            <w:tr w:rsidR="00972390" w14:paraId="1F4DBFCD" w14:textId="77777777" w:rsidTr="003221CF">
                              <w:tc>
                                <w:tcPr>
                                  <w:tcW w:w="1919" w:type="dxa"/>
                                  <w:shd w:val="clear" w:color="auto" w:fill="E7E6E6" w:themeFill="background2"/>
                                </w:tcPr>
                                <w:p w14:paraId="553FB122" w14:textId="77777777" w:rsidR="00972390" w:rsidRPr="006D2281" w:rsidRDefault="00972390" w:rsidP="006D2281">
                                  <w:pPr>
                                    <w:pStyle w:val="NoSpacing"/>
                                    <w:rPr>
                                      <w:b/>
                                    </w:rPr>
                                  </w:pPr>
                                  <w:r w:rsidRPr="006D2281">
                                    <w:rPr>
                                      <w:b/>
                                    </w:rPr>
                                    <w:t>Pros</w:t>
                                  </w:r>
                                </w:p>
                              </w:tc>
                              <w:tc>
                                <w:tcPr>
                                  <w:tcW w:w="1921" w:type="dxa"/>
                                  <w:shd w:val="clear" w:color="auto" w:fill="E7E6E6" w:themeFill="background2"/>
                                </w:tcPr>
                                <w:p w14:paraId="077B468A" w14:textId="77777777" w:rsidR="00972390" w:rsidRPr="006D2281" w:rsidRDefault="00972390" w:rsidP="006D2281">
                                  <w:pPr>
                                    <w:pStyle w:val="NoSpacing"/>
                                    <w:rPr>
                                      <w:b/>
                                    </w:rPr>
                                  </w:pPr>
                                  <w:r w:rsidRPr="006D2281">
                                    <w:rPr>
                                      <w:b/>
                                    </w:rPr>
                                    <w:t>Cons</w:t>
                                  </w:r>
                                </w:p>
                              </w:tc>
                            </w:tr>
                            <w:tr w:rsidR="00972390" w14:paraId="72920EDC" w14:textId="77777777" w:rsidTr="006D2281">
                              <w:tc>
                                <w:tcPr>
                                  <w:tcW w:w="1919" w:type="dxa"/>
                                </w:tcPr>
                                <w:p w14:paraId="04C3E0A3" w14:textId="69E35DA2" w:rsidR="00972390" w:rsidRDefault="00972390" w:rsidP="006D2281">
                                  <w:pPr>
                                    <w:pStyle w:val="NoSpacing"/>
                                  </w:pPr>
                                  <w:r>
                                    <w:t>Colour pallet</w:t>
                                  </w:r>
                                </w:p>
                              </w:tc>
                              <w:tc>
                                <w:tcPr>
                                  <w:tcW w:w="1921" w:type="dxa"/>
                                </w:tcPr>
                                <w:p w14:paraId="698D736D" w14:textId="46394521" w:rsidR="00972390" w:rsidRDefault="00972390" w:rsidP="006D2281">
                                  <w:pPr>
                                    <w:pStyle w:val="NoSpacing"/>
                                  </w:pPr>
                                  <w:r>
                                    <w:t>Redundant features</w:t>
                                  </w:r>
                                </w:p>
                              </w:tc>
                            </w:tr>
                            <w:tr w:rsidR="00972390" w14:paraId="2D0CADE4" w14:textId="77777777" w:rsidTr="003221CF">
                              <w:tc>
                                <w:tcPr>
                                  <w:tcW w:w="1919" w:type="dxa"/>
                                </w:tcPr>
                                <w:p w14:paraId="68510E32" w14:textId="5E994590" w:rsidR="00972390" w:rsidRDefault="00972390" w:rsidP="006D2281">
                                  <w:pPr>
                                    <w:pStyle w:val="NoSpacing"/>
                                  </w:pPr>
                                  <w:r>
                                    <w:t>Easy to understand</w:t>
                                  </w:r>
                                </w:p>
                              </w:tc>
                              <w:tc>
                                <w:tcPr>
                                  <w:tcW w:w="1921" w:type="dxa"/>
                                  <w:tcBorders>
                                    <w:bottom w:val="single" w:sz="4" w:space="0" w:color="auto"/>
                                  </w:tcBorders>
                                </w:tcPr>
                                <w:p w14:paraId="089A932C" w14:textId="6C1FAB72" w:rsidR="00972390" w:rsidRDefault="00972390" w:rsidP="006D2281">
                                  <w:pPr>
                                    <w:pStyle w:val="NoSpacing"/>
                                  </w:pPr>
                                  <w:r>
                                    <w:t>Missing key features</w:t>
                                  </w:r>
                                </w:p>
                              </w:tc>
                            </w:tr>
                            <w:tr w:rsidR="00972390" w14:paraId="4E724C17" w14:textId="77777777" w:rsidTr="003221CF">
                              <w:trPr>
                                <w:trHeight w:val="254"/>
                              </w:trPr>
                              <w:tc>
                                <w:tcPr>
                                  <w:tcW w:w="1919" w:type="dxa"/>
                                </w:tcPr>
                                <w:p w14:paraId="08EC2987" w14:textId="390E940F" w:rsidR="00972390" w:rsidRDefault="00972390" w:rsidP="006D2281">
                                  <w:pPr>
                                    <w:pStyle w:val="NoSpacing"/>
                                  </w:pPr>
                                  <w:r>
                                    <w:t>Concise</w:t>
                                  </w:r>
                                </w:p>
                              </w:tc>
                              <w:tc>
                                <w:tcPr>
                                  <w:tcW w:w="1921" w:type="dxa"/>
                                  <w:tcBorders>
                                    <w:bottom w:val="nil"/>
                                    <w:right w:val="nil"/>
                                  </w:tcBorders>
                                </w:tcPr>
                                <w:p w14:paraId="6701E31A" w14:textId="77777777" w:rsidR="00972390" w:rsidRDefault="00972390" w:rsidP="006D2281">
                                  <w:pPr>
                                    <w:pStyle w:val="NoSpacing"/>
                                  </w:pPr>
                                </w:p>
                              </w:tc>
                            </w:tr>
                          </w:tbl>
                          <w:p w14:paraId="11DDDA90" w14:textId="77777777" w:rsidR="00972390" w:rsidRPr="006D2281" w:rsidRDefault="00972390" w:rsidP="006D2281">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DECFAC" id="_x0000_t202" coordsize="21600,21600" o:spt="202" path="m,l,21600r21600,l21600,xe">
                <v:stroke joinstyle="miter"/>
                <v:path gradientshapeok="t" o:connecttype="rect"/>
              </v:shapetype>
              <v:shape id="Text Box 2" o:spid="_x0000_s1026" type="#_x0000_t202" style="position:absolute;margin-left:480.55pt;margin-top:208.05pt;width:207.6pt;height:107.7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" filled="f" stroked="f">
                <v:textbox>
                  <w:txbxContent>
                    <w:p w14:paraId="0F589B04" w14:textId="162A3146" w:rsidR="00972390" w:rsidRPr="006D2281" w:rsidRDefault="00972390" w:rsidP="006D2281">
                      <w:pPr>
                        <w:pStyle w:val="NoSpacing"/>
                        <w:rPr>
                          <w:b/>
                          <w:sz w:val="24"/>
                        </w:rPr>
                      </w:pPr>
                      <w:r w:rsidRPr="006D2281">
                        <w:rPr>
                          <w:b/>
                          <w:sz w:val="24"/>
                        </w:rPr>
                        <w:t>Design Option 3</w:t>
                      </w:r>
                    </w:p>
                    <w:tbl>
                      <w:tblPr>
                        <w:tblStyle w:val="TableGrid"/>
                        <w:tblW w:w="0" w:type="auto"/>
                        <w:tblLook w:val="04A0" w:firstRow="1" w:lastRow="0" w:firstColumn="1" w:lastColumn="0" w:noHBand="0" w:noVBand="1"/>
                      </w:tblPr>
                      <w:tblGrid>
                        <w:gridCol w:w="1919"/>
                        <w:gridCol w:w="1921"/>
                      </w:tblGrid>
                      <w:tr w:rsidR="00972390" w14:paraId="1F4DBFCD" w14:textId="77777777" w:rsidTr="003221CF">
                        <w:tc>
                          <w:tcPr>
                            <w:tcW w:w="1919" w:type="dxa"/>
                            <w:shd w:val="clear" w:color="auto" w:fill="E7E6E6" w:themeFill="background2"/>
                          </w:tcPr>
                          <w:p w14:paraId="553FB122" w14:textId="77777777" w:rsidR="00972390" w:rsidRPr="006D2281" w:rsidRDefault="00972390" w:rsidP="006D2281">
                            <w:pPr>
                              <w:pStyle w:val="NoSpacing"/>
                              <w:rPr>
                                <w:b/>
                              </w:rPr>
                            </w:pPr>
                            <w:r w:rsidRPr="006D2281">
                              <w:rPr>
                                <w:b/>
                              </w:rPr>
                              <w:t>Pros</w:t>
                            </w:r>
                          </w:p>
                        </w:tc>
                        <w:tc>
                          <w:tcPr>
                            <w:tcW w:w="1921" w:type="dxa"/>
                            <w:shd w:val="clear" w:color="auto" w:fill="E7E6E6" w:themeFill="background2"/>
                          </w:tcPr>
                          <w:p w14:paraId="077B468A" w14:textId="77777777" w:rsidR="00972390" w:rsidRPr="006D2281" w:rsidRDefault="00972390" w:rsidP="006D2281">
                            <w:pPr>
                              <w:pStyle w:val="NoSpacing"/>
                              <w:rPr>
                                <w:b/>
                              </w:rPr>
                            </w:pPr>
                            <w:r w:rsidRPr="006D2281">
                              <w:rPr>
                                <w:b/>
                              </w:rPr>
                              <w:t>Cons</w:t>
                            </w:r>
                          </w:p>
                        </w:tc>
                      </w:tr>
                      <w:tr w:rsidR="00972390" w14:paraId="72920EDC" w14:textId="77777777" w:rsidTr="006D2281">
                        <w:tc>
                          <w:tcPr>
                            <w:tcW w:w="1919" w:type="dxa"/>
                          </w:tcPr>
                          <w:p w14:paraId="04C3E0A3" w14:textId="69E35DA2" w:rsidR="00972390" w:rsidRDefault="00972390" w:rsidP="006D2281">
                            <w:pPr>
                              <w:pStyle w:val="NoSpacing"/>
                            </w:pPr>
                            <w:r>
                              <w:t>Colour pallet</w:t>
                            </w:r>
                          </w:p>
                        </w:tc>
                        <w:tc>
                          <w:tcPr>
                            <w:tcW w:w="1921" w:type="dxa"/>
                          </w:tcPr>
                          <w:p w14:paraId="698D736D" w14:textId="46394521" w:rsidR="00972390" w:rsidRDefault="00972390" w:rsidP="006D2281">
                            <w:pPr>
                              <w:pStyle w:val="NoSpacing"/>
                            </w:pPr>
                            <w:r>
                              <w:t>Redundant features</w:t>
                            </w:r>
                          </w:p>
                        </w:tc>
                      </w:tr>
                      <w:tr w:rsidR="00972390" w14:paraId="2D0CADE4" w14:textId="77777777" w:rsidTr="003221CF">
                        <w:tc>
                          <w:tcPr>
                            <w:tcW w:w="1919" w:type="dxa"/>
                          </w:tcPr>
                          <w:p w14:paraId="68510E32" w14:textId="5E994590" w:rsidR="00972390" w:rsidRDefault="00972390" w:rsidP="006D2281">
                            <w:pPr>
                              <w:pStyle w:val="NoSpacing"/>
                            </w:pPr>
                            <w:r>
                              <w:t>Easy to understand</w:t>
                            </w:r>
                          </w:p>
                        </w:tc>
                        <w:tc>
                          <w:tcPr>
                            <w:tcW w:w="1921" w:type="dxa"/>
                            <w:tcBorders>
                              <w:bottom w:val="single" w:sz="4" w:space="0" w:color="auto"/>
                            </w:tcBorders>
                          </w:tcPr>
                          <w:p w14:paraId="089A932C" w14:textId="6C1FAB72" w:rsidR="00972390" w:rsidRDefault="00972390" w:rsidP="006D2281">
                            <w:pPr>
                              <w:pStyle w:val="NoSpacing"/>
                            </w:pPr>
                            <w:r>
                              <w:t>Missing key features</w:t>
                            </w:r>
                          </w:p>
                        </w:tc>
                      </w:tr>
                      <w:tr w:rsidR="00972390" w14:paraId="4E724C17" w14:textId="77777777" w:rsidTr="003221CF">
                        <w:trPr>
                          <w:trHeight w:val="254"/>
                        </w:trPr>
                        <w:tc>
                          <w:tcPr>
                            <w:tcW w:w="1919" w:type="dxa"/>
                          </w:tcPr>
                          <w:p w14:paraId="08EC2987" w14:textId="390E940F" w:rsidR="00972390" w:rsidRDefault="00972390" w:rsidP="006D2281">
                            <w:pPr>
                              <w:pStyle w:val="NoSpacing"/>
                            </w:pPr>
                            <w:r>
                              <w:t>Concise</w:t>
                            </w:r>
                          </w:p>
                        </w:tc>
                        <w:tc>
                          <w:tcPr>
                            <w:tcW w:w="1921" w:type="dxa"/>
                            <w:tcBorders>
                              <w:bottom w:val="nil"/>
                              <w:right w:val="nil"/>
                            </w:tcBorders>
                          </w:tcPr>
                          <w:p w14:paraId="6701E31A" w14:textId="77777777" w:rsidR="00972390" w:rsidRDefault="00972390" w:rsidP="006D2281">
                            <w:pPr>
                              <w:pStyle w:val="NoSpacing"/>
                            </w:pPr>
                          </w:p>
                        </w:tc>
                      </w:tr>
                    </w:tbl>
                    <w:p w14:paraId="11DDDA90" w14:textId="77777777" w:rsidR="00972390" w:rsidRPr="006D2281" w:rsidRDefault="00972390" w:rsidP="006D2281">
                      <w:pPr>
                        <w:pStyle w:val="NoSpacing"/>
                      </w:pPr>
                    </w:p>
                  </w:txbxContent>
                </v:textbox>
                <w10:wrap type="tight"/>
              </v:shape>
            </w:pict>
          </mc:Fallback>
        </mc:AlternateContent>
      </w:r>
      <w:r w:rsidRPr="00F55F2F">
        <w:rPr>
          <w:noProof/>
          <w:lang w:val="en-AU" w:eastAsia="en-AU"/>
        </w:rPr>
        <mc:AlternateContent>
          <mc:Choice Requires="wps">
            <w:drawing>
              <wp:anchor distT="45720" distB="45720" distL="114300" distR="114300" simplePos="0" relativeHeight="251694080" behindDoc="1" locked="0" layoutInCell="1" allowOverlap="1" wp14:anchorId="06845785" wp14:editId="0139DF47">
                <wp:simplePos x="0" y="0"/>
                <wp:positionH relativeFrom="column">
                  <wp:posOffset>6106795</wp:posOffset>
                </wp:positionH>
                <wp:positionV relativeFrom="paragraph">
                  <wp:posOffset>1580515</wp:posOffset>
                </wp:positionV>
                <wp:extent cx="2636520" cy="1211580"/>
                <wp:effectExtent l="0" t="0" r="0" b="0"/>
                <wp:wrapTight wrapText="bothSides">
                  <wp:wrapPolygon edited="0">
                    <wp:start x="468" y="0"/>
                    <wp:lineTo x="468" y="21057"/>
                    <wp:lineTo x="21069" y="21057"/>
                    <wp:lineTo x="21069" y="0"/>
                    <wp:lineTo x="468"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211580"/>
                        </a:xfrm>
                        <a:prstGeom prst="rect">
                          <a:avLst/>
                        </a:prstGeom>
                        <a:noFill/>
                        <a:ln w="9525">
                          <a:noFill/>
                          <a:miter lim="800000"/>
                          <a:headEnd/>
                          <a:tailEnd/>
                        </a:ln>
                      </wps:spPr>
                      <wps:txbx>
                        <w:txbxContent>
                          <w:p w14:paraId="7E30926D" w14:textId="6BC48C9E" w:rsidR="00972390" w:rsidRPr="006D2281" w:rsidRDefault="00972390" w:rsidP="006D2281">
                            <w:pPr>
                              <w:pStyle w:val="NoSpacing"/>
                              <w:rPr>
                                <w:b/>
                                <w:sz w:val="24"/>
                              </w:rPr>
                            </w:pPr>
                            <w:r w:rsidRPr="006D2281">
                              <w:rPr>
                                <w:b/>
                                <w:sz w:val="24"/>
                              </w:rPr>
                              <w:t>Design Option 2</w:t>
                            </w:r>
                          </w:p>
                          <w:tbl>
                            <w:tblPr>
                              <w:tblStyle w:val="TableGrid"/>
                              <w:tblW w:w="0" w:type="auto"/>
                              <w:tblLook w:val="04A0" w:firstRow="1" w:lastRow="0" w:firstColumn="1" w:lastColumn="0" w:noHBand="0" w:noVBand="1"/>
                            </w:tblPr>
                            <w:tblGrid>
                              <w:gridCol w:w="1919"/>
                              <w:gridCol w:w="1921"/>
                            </w:tblGrid>
                            <w:tr w:rsidR="00972390" w14:paraId="7CD4E036" w14:textId="77777777" w:rsidTr="003221CF">
                              <w:tc>
                                <w:tcPr>
                                  <w:tcW w:w="1919" w:type="dxa"/>
                                  <w:shd w:val="clear" w:color="auto" w:fill="E7E6E6" w:themeFill="background2"/>
                                </w:tcPr>
                                <w:p w14:paraId="286E4F18" w14:textId="77777777" w:rsidR="00972390" w:rsidRPr="006D2281" w:rsidRDefault="00972390" w:rsidP="006D2281">
                                  <w:pPr>
                                    <w:pStyle w:val="NoSpacing"/>
                                    <w:rPr>
                                      <w:b/>
                                    </w:rPr>
                                  </w:pPr>
                                  <w:r w:rsidRPr="006D2281">
                                    <w:rPr>
                                      <w:b/>
                                    </w:rPr>
                                    <w:t>Pros</w:t>
                                  </w:r>
                                </w:p>
                              </w:tc>
                              <w:tc>
                                <w:tcPr>
                                  <w:tcW w:w="1921" w:type="dxa"/>
                                  <w:shd w:val="clear" w:color="auto" w:fill="E7E6E6" w:themeFill="background2"/>
                                </w:tcPr>
                                <w:p w14:paraId="2ADD09FC" w14:textId="77777777" w:rsidR="00972390" w:rsidRPr="006D2281" w:rsidRDefault="00972390" w:rsidP="006D2281">
                                  <w:pPr>
                                    <w:pStyle w:val="NoSpacing"/>
                                    <w:rPr>
                                      <w:b/>
                                    </w:rPr>
                                  </w:pPr>
                                  <w:r w:rsidRPr="006D2281">
                                    <w:rPr>
                                      <w:b/>
                                    </w:rPr>
                                    <w:t>Cons</w:t>
                                  </w:r>
                                </w:p>
                              </w:tc>
                            </w:tr>
                            <w:tr w:rsidR="00972390" w14:paraId="7329C985" w14:textId="77777777" w:rsidTr="00972390">
                              <w:tc>
                                <w:tcPr>
                                  <w:tcW w:w="1919" w:type="dxa"/>
                                  <w:tcBorders>
                                    <w:bottom w:val="single" w:sz="4" w:space="0" w:color="auto"/>
                                  </w:tcBorders>
                                </w:tcPr>
                                <w:p w14:paraId="0DAA6564" w14:textId="432CC6BE" w:rsidR="00972390" w:rsidRDefault="00972390" w:rsidP="006D2281">
                                  <w:pPr>
                                    <w:pStyle w:val="NoSpacing"/>
                                  </w:pPr>
                                  <w:r>
                                    <w:t>Colour pallet</w:t>
                                  </w:r>
                                </w:p>
                              </w:tc>
                              <w:tc>
                                <w:tcPr>
                                  <w:tcW w:w="1921" w:type="dxa"/>
                                </w:tcPr>
                                <w:p w14:paraId="5D0064D9" w14:textId="7F52C8C1" w:rsidR="00972390" w:rsidRDefault="00972390" w:rsidP="006D2281">
                                  <w:pPr>
                                    <w:pStyle w:val="NoSpacing"/>
                                  </w:pPr>
                                  <w:r>
                                    <w:t>Hard to understand</w:t>
                                  </w:r>
                                </w:p>
                              </w:tc>
                            </w:tr>
                            <w:tr w:rsidR="00972390" w14:paraId="6B4686AC" w14:textId="77777777" w:rsidTr="00972390">
                              <w:tc>
                                <w:tcPr>
                                  <w:tcW w:w="1919" w:type="dxa"/>
                                  <w:tcBorders>
                                    <w:left w:val="nil"/>
                                    <w:bottom w:val="nil"/>
                                  </w:tcBorders>
                                </w:tcPr>
                                <w:p w14:paraId="2524FAB7" w14:textId="77777777" w:rsidR="00972390" w:rsidRDefault="00972390" w:rsidP="006D2281">
                                  <w:pPr>
                                    <w:pStyle w:val="NoSpacing"/>
                                  </w:pPr>
                                </w:p>
                              </w:tc>
                              <w:tc>
                                <w:tcPr>
                                  <w:tcW w:w="1921" w:type="dxa"/>
                                </w:tcPr>
                                <w:p w14:paraId="16B2FAA7" w14:textId="25EC94FE" w:rsidR="00972390" w:rsidRDefault="00972390" w:rsidP="006D2281">
                                  <w:pPr>
                                    <w:pStyle w:val="NoSpacing"/>
                                  </w:pPr>
                                  <w:r>
                                    <w:t>Blocky</w:t>
                                  </w:r>
                                </w:p>
                              </w:tc>
                            </w:tr>
                          </w:tbl>
                          <w:p w14:paraId="4C670AF6" w14:textId="77777777" w:rsidR="00972390" w:rsidRPr="006D2281" w:rsidRDefault="00972390" w:rsidP="006D2281">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45785" id="_x0000_s1027" type="#_x0000_t202" style="position:absolute;margin-left:480.85pt;margin-top:124.45pt;width:207.6pt;height:95.4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" filled="f" stroked="f">
                <v:textbox>
                  <w:txbxContent>
                    <w:p w14:paraId="7E30926D" w14:textId="6BC48C9E" w:rsidR="00972390" w:rsidRPr="006D2281" w:rsidRDefault="00972390" w:rsidP="006D2281">
                      <w:pPr>
                        <w:pStyle w:val="NoSpacing"/>
                        <w:rPr>
                          <w:b/>
                          <w:sz w:val="24"/>
                        </w:rPr>
                      </w:pPr>
                      <w:r w:rsidRPr="006D2281">
                        <w:rPr>
                          <w:b/>
                          <w:sz w:val="24"/>
                        </w:rPr>
                        <w:t>Design Option 2</w:t>
                      </w:r>
                    </w:p>
                    <w:tbl>
                      <w:tblPr>
                        <w:tblStyle w:val="TableGrid"/>
                        <w:tblW w:w="0" w:type="auto"/>
                        <w:tblLook w:val="04A0" w:firstRow="1" w:lastRow="0" w:firstColumn="1" w:lastColumn="0" w:noHBand="0" w:noVBand="1"/>
                      </w:tblPr>
                      <w:tblGrid>
                        <w:gridCol w:w="1919"/>
                        <w:gridCol w:w="1921"/>
                      </w:tblGrid>
                      <w:tr w:rsidR="00972390" w14:paraId="7CD4E036" w14:textId="77777777" w:rsidTr="003221CF">
                        <w:tc>
                          <w:tcPr>
                            <w:tcW w:w="1919" w:type="dxa"/>
                            <w:shd w:val="clear" w:color="auto" w:fill="E7E6E6" w:themeFill="background2"/>
                          </w:tcPr>
                          <w:p w14:paraId="286E4F18" w14:textId="77777777" w:rsidR="00972390" w:rsidRPr="006D2281" w:rsidRDefault="00972390" w:rsidP="006D2281">
                            <w:pPr>
                              <w:pStyle w:val="NoSpacing"/>
                              <w:rPr>
                                <w:b/>
                              </w:rPr>
                            </w:pPr>
                            <w:r w:rsidRPr="006D2281">
                              <w:rPr>
                                <w:b/>
                              </w:rPr>
                              <w:t>Pros</w:t>
                            </w:r>
                          </w:p>
                        </w:tc>
                        <w:tc>
                          <w:tcPr>
                            <w:tcW w:w="1921" w:type="dxa"/>
                            <w:shd w:val="clear" w:color="auto" w:fill="E7E6E6" w:themeFill="background2"/>
                          </w:tcPr>
                          <w:p w14:paraId="2ADD09FC" w14:textId="77777777" w:rsidR="00972390" w:rsidRPr="006D2281" w:rsidRDefault="00972390" w:rsidP="006D2281">
                            <w:pPr>
                              <w:pStyle w:val="NoSpacing"/>
                              <w:rPr>
                                <w:b/>
                              </w:rPr>
                            </w:pPr>
                            <w:r w:rsidRPr="006D2281">
                              <w:rPr>
                                <w:b/>
                              </w:rPr>
                              <w:t>Cons</w:t>
                            </w:r>
                          </w:p>
                        </w:tc>
                      </w:tr>
                      <w:tr w:rsidR="00972390" w14:paraId="7329C985" w14:textId="77777777" w:rsidTr="00972390">
                        <w:tc>
                          <w:tcPr>
                            <w:tcW w:w="1919" w:type="dxa"/>
                            <w:tcBorders>
                              <w:bottom w:val="single" w:sz="4" w:space="0" w:color="auto"/>
                            </w:tcBorders>
                          </w:tcPr>
                          <w:p w14:paraId="0DAA6564" w14:textId="432CC6BE" w:rsidR="00972390" w:rsidRDefault="00972390" w:rsidP="006D2281">
                            <w:pPr>
                              <w:pStyle w:val="NoSpacing"/>
                            </w:pPr>
                            <w:r>
                              <w:t>Colour pallet</w:t>
                            </w:r>
                          </w:p>
                        </w:tc>
                        <w:tc>
                          <w:tcPr>
                            <w:tcW w:w="1921" w:type="dxa"/>
                          </w:tcPr>
                          <w:p w14:paraId="5D0064D9" w14:textId="7F52C8C1" w:rsidR="00972390" w:rsidRDefault="00972390" w:rsidP="006D2281">
                            <w:pPr>
                              <w:pStyle w:val="NoSpacing"/>
                            </w:pPr>
                            <w:r>
                              <w:t>Hard to understand</w:t>
                            </w:r>
                          </w:p>
                        </w:tc>
                      </w:tr>
                      <w:tr w:rsidR="00972390" w14:paraId="6B4686AC" w14:textId="77777777" w:rsidTr="00972390">
                        <w:tc>
                          <w:tcPr>
                            <w:tcW w:w="1919" w:type="dxa"/>
                            <w:tcBorders>
                              <w:left w:val="nil"/>
                              <w:bottom w:val="nil"/>
                            </w:tcBorders>
                          </w:tcPr>
                          <w:p w14:paraId="2524FAB7" w14:textId="77777777" w:rsidR="00972390" w:rsidRDefault="00972390" w:rsidP="006D2281">
                            <w:pPr>
                              <w:pStyle w:val="NoSpacing"/>
                            </w:pPr>
                          </w:p>
                        </w:tc>
                        <w:tc>
                          <w:tcPr>
                            <w:tcW w:w="1921" w:type="dxa"/>
                          </w:tcPr>
                          <w:p w14:paraId="16B2FAA7" w14:textId="25EC94FE" w:rsidR="00972390" w:rsidRDefault="00972390" w:rsidP="006D2281">
                            <w:pPr>
                              <w:pStyle w:val="NoSpacing"/>
                            </w:pPr>
                            <w:r>
                              <w:t>Blocky</w:t>
                            </w:r>
                          </w:p>
                        </w:tc>
                      </w:tr>
                    </w:tbl>
                    <w:p w14:paraId="4C670AF6" w14:textId="77777777" w:rsidR="00972390" w:rsidRPr="006D2281" w:rsidRDefault="00972390" w:rsidP="006D2281">
                      <w:pPr>
                        <w:pStyle w:val="NoSpacing"/>
                      </w:pPr>
                    </w:p>
                  </w:txbxContent>
                </v:textbox>
                <w10:wrap type="tight"/>
              </v:shape>
            </w:pict>
          </mc:Fallback>
        </mc:AlternateContent>
      </w:r>
      <w:r w:rsidRPr="00F55F2F">
        <w:rPr>
          <w:noProof/>
          <w:lang w:val="en-AU" w:eastAsia="en-AU"/>
        </w:rPr>
        <mc:AlternateContent>
          <mc:Choice Requires="wps">
            <w:drawing>
              <wp:anchor distT="45720" distB="45720" distL="114300" distR="114300" simplePos="0" relativeHeight="251692032" behindDoc="1" locked="0" layoutInCell="1" allowOverlap="1" wp14:anchorId="12C5F743" wp14:editId="3055A366">
                <wp:simplePos x="0" y="0"/>
                <wp:positionH relativeFrom="column">
                  <wp:posOffset>6103620</wp:posOffset>
                </wp:positionH>
                <wp:positionV relativeFrom="paragraph">
                  <wp:posOffset>317500</wp:posOffset>
                </wp:positionV>
                <wp:extent cx="2636520" cy="1211580"/>
                <wp:effectExtent l="0" t="0" r="0" b="0"/>
                <wp:wrapTight wrapText="bothSides">
                  <wp:wrapPolygon edited="0">
                    <wp:start x="468" y="0"/>
                    <wp:lineTo x="468" y="21057"/>
                    <wp:lineTo x="21069" y="21057"/>
                    <wp:lineTo x="21069" y="0"/>
                    <wp:lineTo x="468"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211580"/>
                        </a:xfrm>
                        <a:prstGeom prst="rect">
                          <a:avLst/>
                        </a:prstGeom>
                        <a:noFill/>
                        <a:ln w="9525">
                          <a:noFill/>
                          <a:miter lim="800000"/>
                          <a:headEnd/>
                          <a:tailEnd/>
                        </a:ln>
                      </wps:spPr>
                      <wps:txbx>
                        <w:txbxContent>
                          <w:p w14:paraId="182DFC66" w14:textId="5E549E6A" w:rsidR="00972390" w:rsidRPr="006D2281" w:rsidRDefault="00972390" w:rsidP="006D2281">
                            <w:pPr>
                              <w:pStyle w:val="NoSpacing"/>
                              <w:rPr>
                                <w:b/>
                                <w:sz w:val="24"/>
                              </w:rPr>
                            </w:pPr>
                            <w:r w:rsidRPr="006D2281">
                              <w:rPr>
                                <w:b/>
                                <w:sz w:val="24"/>
                              </w:rPr>
                              <w:t>Design Option 1</w:t>
                            </w:r>
                          </w:p>
                          <w:tbl>
                            <w:tblPr>
                              <w:tblStyle w:val="TableGrid"/>
                              <w:tblW w:w="0" w:type="auto"/>
                              <w:tblLook w:val="04A0" w:firstRow="1" w:lastRow="0" w:firstColumn="1" w:lastColumn="0" w:noHBand="0" w:noVBand="1"/>
                            </w:tblPr>
                            <w:tblGrid>
                              <w:gridCol w:w="1919"/>
                              <w:gridCol w:w="1921"/>
                            </w:tblGrid>
                            <w:tr w:rsidR="00972390" w14:paraId="790570A8" w14:textId="77777777" w:rsidTr="003221CF">
                              <w:tc>
                                <w:tcPr>
                                  <w:tcW w:w="1919" w:type="dxa"/>
                                  <w:shd w:val="clear" w:color="auto" w:fill="E7E6E6" w:themeFill="background2"/>
                                </w:tcPr>
                                <w:p w14:paraId="34C9C5A7" w14:textId="59DBB6D1" w:rsidR="00972390" w:rsidRPr="006D2281" w:rsidRDefault="00972390" w:rsidP="006D2281">
                                  <w:pPr>
                                    <w:pStyle w:val="NoSpacing"/>
                                    <w:rPr>
                                      <w:b/>
                                    </w:rPr>
                                  </w:pPr>
                                  <w:r w:rsidRPr="006D2281">
                                    <w:rPr>
                                      <w:b/>
                                    </w:rPr>
                                    <w:t>Pros</w:t>
                                  </w:r>
                                </w:p>
                              </w:tc>
                              <w:tc>
                                <w:tcPr>
                                  <w:tcW w:w="1921" w:type="dxa"/>
                                  <w:shd w:val="clear" w:color="auto" w:fill="E7E6E6" w:themeFill="background2"/>
                                </w:tcPr>
                                <w:p w14:paraId="3BB06452" w14:textId="19889CC9" w:rsidR="00972390" w:rsidRPr="006D2281" w:rsidRDefault="00972390" w:rsidP="006D2281">
                                  <w:pPr>
                                    <w:pStyle w:val="NoSpacing"/>
                                    <w:rPr>
                                      <w:b/>
                                    </w:rPr>
                                  </w:pPr>
                                  <w:r w:rsidRPr="006D2281">
                                    <w:rPr>
                                      <w:b/>
                                    </w:rPr>
                                    <w:t>Cons</w:t>
                                  </w:r>
                                </w:p>
                              </w:tc>
                            </w:tr>
                            <w:tr w:rsidR="00972390" w14:paraId="6BBB16C1" w14:textId="77777777" w:rsidTr="006D2281">
                              <w:tc>
                                <w:tcPr>
                                  <w:tcW w:w="1919" w:type="dxa"/>
                                </w:tcPr>
                                <w:p w14:paraId="60BFD930" w14:textId="1EEF4DD8" w:rsidR="00972390" w:rsidRPr="00972390" w:rsidRDefault="00972390" w:rsidP="006D2281">
                                  <w:pPr>
                                    <w:pStyle w:val="NoSpacing"/>
                                    <w:rPr>
                                      <w:i/>
                                    </w:rPr>
                                  </w:pPr>
                                  <w:r w:rsidRPr="00972390">
                                    <w:rPr>
                                      <w:i/>
                                    </w:rPr>
                                    <w:t>Effective</w:t>
                                  </w:r>
                                </w:p>
                              </w:tc>
                              <w:tc>
                                <w:tcPr>
                                  <w:tcW w:w="1921" w:type="dxa"/>
                                </w:tcPr>
                                <w:p w14:paraId="3AFBDF87" w14:textId="04EC4614" w:rsidR="00972390" w:rsidRPr="00972390" w:rsidRDefault="00972390" w:rsidP="006D2281">
                                  <w:pPr>
                                    <w:pStyle w:val="NoSpacing"/>
                                    <w:rPr>
                                      <w:i/>
                                    </w:rPr>
                                  </w:pPr>
                                  <w:r w:rsidRPr="00972390">
                                    <w:rPr>
                                      <w:i/>
                                    </w:rPr>
                                    <w:t>Blocky</w:t>
                                  </w:r>
                                </w:p>
                              </w:tc>
                            </w:tr>
                            <w:tr w:rsidR="00972390" w14:paraId="314D6FD8" w14:textId="77777777" w:rsidTr="006D2281">
                              <w:tc>
                                <w:tcPr>
                                  <w:tcW w:w="1919" w:type="dxa"/>
                                </w:tcPr>
                                <w:p w14:paraId="0364ECB8" w14:textId="5D8A09AB" w:rsidR="00972390" w:rsidRPr="00972390" w:rsidRDefault="00972390" w:rsidP="006D2281">
                                  <w:pPr>
                                    <w:pStyle w:val="NoSpacing"/>
                                    <w:rPr>
                                      <w:i/>
                                    </w:rPr>
                                  </w:pPr>
                                  <w:r w:rsidRPr="00972390">
                                    <w:rPr>
                                      <w:i/>
                                    </w:rPr>
                                    <w:t>Fast</w:t>
                                  </w:r>
                                </w:p>
                              </w:tc>
                              <w:tc>
                                <w:tcPr>
                                  <w:tcW w:w="1921" w:type="dxa"/>
                                </w:tcPr>
                                <w:p w14:paraId="51D9F309" w14:textId="77492A7B" w:rsidR="00972390" w:rsidRPr="00972390" w:rsidRDefault="00972390" w:rsidP="006D2281">
                                  <w:pPr>
                                    <w:pStyle w:val="NoSpacing"/>
                                    <w:rPr>
                                      <w:i/>
                                    </w:rPr>
                                  </w:pPr>
                                  <w:r w:rsidRPr="00972390">
                                    <w:rPr>
                                      <w:i/>
                                    </w:rPr>
                                    <w:t>Hard to understand</w:t>
                                  </w:r>
                                </w:p>
                              </w:tc>
                            </w:tr>
                            <w:tr w:rsidR="00972390" w14:paraId="056C2E96" w14:textId="77777777" w:rsidTr="006D2281">
                              <w:tc>
                                <w:tcPr>
                                  <w:tcW w:w="1919" w:type="dxa"/>
                                </w:tcPr>
                                <w:p w14:paraId="5CD876DB" w14:textId="13A1D9CA" w:rsidR="00972390" w:rsidRPr="00972390" w:rsidRDefault="00972390" w:rsidP="006D2281">
                                  <w:pPr>
                                    <w:pStyle w:val="NoSpacing"/>
                                    <w:rPr>
                                      <w:i/>
                                    </w:rPr>
                                  </w:pPr>
                                  <w:r w:rsidRPr="00972390">
                                    <w:rPr>
                                      <w:i/>
                                    </w:rPr>
                                    <w:t>Concise</w:t>
                                  </w:r>
                                </w:p>
                              </w:tc>
                              <w:tc>
                                <w:tcPr>
                                  <w:tcW w:w="1921" w:type="dxa"/>
                                </w:tcPr>
                                <w:p w14:paraId="7754A5DE" w14:textId="4CEF99E2" w:rsidR="00972390" w:rsidRPr="00972390" w:rsidRDefault="00972390" w:rsidP="006D2281">
                                  <w:pPr>
                                    <w:pStyle w:val="NoSpacing"/>
                                    <w:rPr>
                                      <w:i/>
                                    </w:rPr>
                                  </w:pPr>
                                  <w:r w:rsidRPr="00972390">
                                    <w:rPr>
                                      <w:i/>
                                    </w:rPr>
                                    <w:t>Colour pallet</w:t>
                                  </w:r>
                                </w:p>
                              </w:tc>
                            </w:tr>
                          </w:tbl>
                          <w:p w14:paraId="6F4E1EF9" w14:textId="77777777" w:rsidR="00972390" w:rsidRPr="006D2281" w:rsidRDefault="00972390" w:rsidP="006D2281">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5F743" id="_x0000_s1028" type="#_x0000_t202" style="position:absolute;margin-left:480.6pt;margin-top:25pt;width:207.6pt;height:95.4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" filled="f" stroked="f">
                <v:textbox>
                  <w:txbxContent>
                    <w:p w14:paraId="182DFC66" w14:textId="5E549E6A" w:rsidR="00972390" w:rsidRPr="006D2281" w:rsidRDefault="00972390" w:rsidP="006D2281">
                      <w:pPr>
                        <w:pStyle w:val="NoSpacing"/>
                        <w:rPr>
                          <w:b/>
                          <w:sz w:val="24"/>
                        </w:rPr>
                      </w:pPr>
                      <w:r w:rsidRPr="006D2281">
                        <w:rPr>
                          <w:b/>
                          <w:sz w:val="24"/>
                        </w:rPr>
                        <w:t>Design Option 1</w:t>
                      </w:r>
                    </w:p>
                    <w:tbl>
                      <w:tblPr>
                        <w:tblStyle w:val="TableGrid"/>
                        <w:tblW w:w="0" w:type="auto"/>
                        <w:tblLook w:val="04A0" w:firstRow="1" w:lastRow="0" w:firstColumn="1" w:lastColumn="0" w:noHBand="0" w:noVBand="1"/>
                      </w:tblPr>
                      <w:tblGrid>
                        <w:gridCol w:w="1919"/>
                        <w:gridCol w:w="1921"/>
                      </w:tblGrid>
                      <w:tr w:rsidR="00972390" w14:paraId="790570A8" w14:textId="77777777" w:rsidTr="003221CF">
                        <w:tc>
                          <w:tcPr>
                            <w:tcW w:w="1919" w:type="dxa"/>
                            <w:shd w:val="clear" w:color="auto" w:fill="E7E6E6" w:themeFill="background2"/>
                          </w:tcPr>
                          <w:p w14:paraId="34C9C5A7" w14:textId="59DBB6D1" w:rsidR="00972390" w:rsidRPr="006D2281" w:rsidRDefault="00972390" w:rsidP="006D2281">
                            <w:pPr>
                              <w:pStyle w:val="NoSpacing"/>
                              <w:rPr>
                                <w:b/>
                              </w:rPr>
                            </w:pPr>
                            <w:r w:rsidRPr="006D2281">
                              <w:rPr>
                                <w:b/>
                              </w:rPr>
                              <w:t>Pros</w:t>
                            </w:r>
                          </w:p>
                        </w:tc>
                        <w:tc>
                          <w:tcPr>
                            <w:tcW w:w="1921" w:type="dxa"/>
                            <w:shd w:val="clear" w:color="auto" w:fill="E7E6E6" w:themeFill="background2"/>
                          </w:tcPr>
                          <w:p w14:paraId="3BB06452" w14:textId="19889CC9" w:rsidR="00972390" w:rsidRPr="006D2281" w:rsidRDefault="00972390" w:rsidP="006D2281">
                            <w:pPr>
                              <w:pStyle w:val="NoSpacing"/>
                              <w:rPr>
                                <w:b/>
                              </w:rPr>
                            </w:pPr>
                            <w:r w:rsidRPr="006D2281">
                              <w:rPr>
                                <w:b/>
                              </w:rPr>
                              <w:t>Cons</w:t>
                            </w:r>
                          </w:p>
                        </w:tc>
                      </w:tr>
                      <w:tr w:rsidR="00972390" w14:paraId="6BBB16C1" w14:textId="77777777" w:rsidTr="006D2281">
                        <w:tc>
                          <w:tcPr>
                            <w:tcW w:w="1919" w:type="dxa"/>
                          </w:tcPr>
                          <w:p w14:paraId="60BFD930" w14:textId="1EEF4DD8" w:rsidR="00972390" w:rsidRPr="00972390" w:rsidRDefault="00972390" w:rsidP="006D2281">
                            <w:pPr>
                              <w:pStyle w:val="NoSpacing"/>
                              <w:rPr>
                                <w:i/>
                              </w:rPr>
                            </w:pPr>
                            <w:r w:rsidRPr="00972390">
                              <w:rPr>
                                <w:i/>
                              </w:rPr>
                              <w:t>Effective</w:t>
                            </w:r>
                          </w:p>
                        </w:tc>
                        <w:tc>
                          <w:tcPr>
                            <w:tcW w:w="1921" w:type="dxa"/>
                          </w:tcPr>
                          <w:p w14:paraId="3AFBDF87" w14:textId="04EC4614" w:rsidR="00972390" w:rsidRPr="00972390" w:rsidRDefault="00972390" w:rsidP="006D2281">
                            <w:pPr>
                              <w:pStyle w:val="NoSpacing"/>
                              <w:rPr>
                                <w:i/>
                              </w:rPr>
                            </w:pPr>
                            <w:r w:rsidRPr="00972390">
                              <w:rPr>
                                <w:i/>
                              </w:rPr>
                              <w:t>Blocky</w:t>
                            </w:r>
                          </w:p>
                        </w:tc>
                      </w:tr>
                      <w:tr w:rsidR="00972390" w14:paraId="314D6FD8" w14:textId="77777777" w:rsidTr="006D2281">
                        <w:tc>
                          <w:tcPr>
                            <w:tcW w:w="1919" w:type="dxa"/>
                          </w:tcPr>
                          <w:p w14:paraId="0364ECB8" w14:textId="5D8A09AB" w:rsidR="00972390" w:rsidRPr="00972390" w:rsidRDefault="00972390" w:rsidP="006D2281">
                            <w:pPr>
                              <w:pStyle w:val="NoSpacing"/>
                              <w:rPr>
                                <w:i/>
                              </w:rPr>
                            </w:pPr>
                            <w:r w:rsidRPr="00972390">
                              <w:rPr>
                                <w:i/>
                              </w:rPr>
                              <w:t>Fast</w:t>
                            </w:r>
                          </w:p>
                        </w:tc>
                        <w:tc>
                          <w:tcPr>
                            <w:tcW w:w="1921" w:type="dxa"/>
                          </w:tcPr>
                          <w:p w14:paraId="51D9F309" w14:textId="77492A7B" w:rsidR="00972390" w:rsidRPr="00972390" w:rsidRDefault="00972390" w:rsidP="006D2281">
                            <w:pPr>
                              <w:pStyle w:val="NoSpacing"/>
                              <w:rPr>
                                <w:i/>
                              </w:rPr>
                            </w:pPr>
                            <w:r w:rsidRPr="00972390">
                              <w:rPr>
                                <w:i/>
                              </w:rPr>
                              <w:t>Hard to understand</w:t>
                            </w:r>
                          </w:p>
                        </w:tc>
                      </w:tr>
                      <w:tr w:rsidR="00972390" w14:paraId="056C2E96" w14:textId="77777777" w:rsidTr="006D2281">
                        <w:tc>
                          <w:tcPr>
                            <w:tcW w:w="1919" w:type="dxa"/>
                          </w:tcPr>
                          <w:p w14:paraId="5CD876DB" w14:textId="13A1D9CA" w:rsidR="00972390" w:rsidRPr="00972390" w:rsidRDefault="00972390" w:rsidP="006D2281">
                            <w:pPr>
                              <w:pStyle w:val="NoSpacing"/>
                              <w:rPr>
                                <w:i/>
                              </w:rPr>
                            </w:pPr>
                            <w:r w:rsidRPr="00972390">
                              <w:rPr>
                                <w:i/>
                              </w:rPr>
                              <w:t>Concise</w:t>
                            </w:r>
                          </w:p>
                        </w:tc>
                        <w:tc>
                          <w:tcPr>
                            <w:tcW w:w="1921" w:type="dxa"/>
                          </w:tcPr>
                          <w:p w14:paraId="7754A5DE" w14:textId="4CEF99E2" w:rsidR="00972390" w:rsidRPr="00972390" w:rsidRDefault="00972390" w:rsidP="006D2281">
                            <w:pPr>
                              <w:pStyle w:val="NoSpacing"/>
                              <w:rPr>
                                <w:i/>
                              </w:rPr>
                            </w:pPr>
                            <w:r w:rsidRPr="00972390">
                              <w:rPr>
                                <w:i/>
                              </w:rPr>
                              <w:t>Colour pallet</w:t>
                            </w:r>
                          </w:p>
                        </w:tc>
                      </w:tr>
                    </w:tbl>
                    <w:p w14:paraId="6F4E1EF9" w14:textId="77777777" w:rsidR="00972390" w:rsidRPr="006D2281" w:rsidRDefault="00972390" w:rsidP="006D2281">
                      <w:pPr>
                        <w:pStyle w:val="NoSpacing"/>
                      </w:pPr>
                    </w:p>
                  </w:txbxContent>
                </v:textbox>
                <w10:wrap type="tight"/>
              </v:shape>
            </w:pict>
          </mc:Fallback>
        </mc:AlternateContent>
      </w:r>
    </w:p>
    <w:tbl>
      <w:tblPr>
        <w:tblStyle w:val="GridTable3-Accent3"/>
        <w:tblW w:w="0" w:type="auto"/>
        <w:tblLook w:val="04A0" w:firstRow="1" w:lastRow="0" w:firstColumn="1" w:lastColumn="0" w:noHBand="0" w:noVBand="1"/>
      </w:tblPr>
      <w:tblGrid>
        <w:gridCol w:w="2337"/>
        <w:gridCol w:w="2337"/>
        <w:gridCol w:w="2338"/>
        <w:gridCol w:w="2338"/>
      </w:tblGrid>
      <w:tr w:rsidR="002B7B1E" w:rsidRPr="00F55F2F" w14:paraId="37655A13" w14:textId="77777777" w:rsidTr="002B7B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0EB6CC1D" w14:textId="6895E436" w:rsidR="002B7B1E" w:rsidRPr="00F55F2F" w:rsidRDefault="002B7B1E" w:rsidP="002B7B1E">
            <w:pPr>
              <w:rPr>
                <w:lang w:val="en-AU"/>
              </w:rPr>
            </w:pPr>
            <w:r w:rsidRPr="00F55F2F">
              <w:rPr>
                <w:lang w:val="en-AU"/>
              </w:rPr>
              <w:t>Criteria</w:t>
            </w:r>
          </w:p>
        </w:tc>
        <w:tc>
          <w:tcPr>
            <w:tcW w:w="2337" w:type="dxa"/>
          </w:tcPr>
          <w:p w14:paraId="15C13341" w14:textId="5960D21E" w:rsidR="002B7B1E" w:rsidRPr="00F55F2F" w:rsidRDefault="002B7B1E" w:rsidP="002B7B1E">
            <w:pPr>
              <w:cnfStyle w:val="100000000000" w:firstRow="1" w:lastRow="0" w:firstColumn="0" w:lastColumn="0" w:oddVBand="0" w:evenVBand="0" w:oddHBand="0" w:evenHBand="0" w:firstRowFirstColumn="0" w:firstRowLastColumn="0" w:lastRowFirstColumn="0" w:lastRowLastColumn="0"/>
              <w:rPr>
                <w:lang w:val="en-AU"/>
              </w:rPr>
            </w:pPr>
            <w:r w:rsidRPr="00F55F2F">
              <w:rPr>
                <w:lang w:val="en-AU"/>
              </w:rPr>
              <w:t>Design Option 1</w:t>
            </w:r>
          </w:p>
        </w:tc>
        <w:tc>
          <w:tcPr>
            <w:tcW w:w="2338" w:type="dxa"/>
          </w:tcPr>
          <w:p w14:paraId="2FD7F95D" w14:textId="3F89AD4B" w:rsidR="002B7B1E" w:rsidRPr="00F55F2F" w:rsidRDefault="002B7B1E" w:rsidP="002B7B1E">
            <w:pPr>
              <w:cnfStyle w:val="100000000000" w:firstRow="1" w:lastRow="0" w:firstColumn="0" w:lastColumn="0" w:oddVBand="0" w:evenVBand="0" w:oddHBand="0" w:evenHBand="0" w:firstRowFirstColumn="0" w:firstRowLastColumn="0" w:lastRowFirstColumn="0" w:lastRowLastColumn="0"/>
              <w:rPr>
                <w:lang w:val="en-AU"/>
              </w:rPr>
            </w:pPr>
            <w:r w:rsidRPr="00F55F2F">
              <w:rPr>
                <w:lang w:val="en-AU"/>
              </w:rPr>
              <w:t>Design Option 2</w:t>
            </w:r>
          </w:p>
        </w:tc>
        <w:tc>
          <w:tcPr>
            <w:tcW w:w="2338" w:type="dxa"/>
          </w:tcPr>
          <w:p w14:paraId="0B8639D5" w14:textId="414EE4A7" w:rsidR="002B7B1E" w:rsidRPr="00F55F2F" w:rsidRDefault="002B7B1E" w:rsidP="002B7B1E">
            <w:pPr>
              <w:cnfStyle w:val="100000000000" w:firstRow="1" w:lastRow="0" w:firstColumn="0" w:lastColumn="0" w:oddVBand="0" w:evenVBand="0" w:oddHBand="0" w:evenHBand="0" w:firstRowFirstColumn="0" w:firstRowLastColumn="0" w:lastRowFirstColumn="0" w:lastRowLastColumn="0"/>
              <w:rPr>
                <w:lang w:val="en-AU"/>
              </w:rPr>
            </w:pPr>
            <w:r w:rsidRPr="00F55F2F">
              <w:rPr>
                <w:lang w:val="en-AU"/>
              </w:rPr>
              <w:t>Design Option 3</w:t>
            </w:r>
          </w:p>
        </w:tc>
      </w:tr>
      <w:tr w:rsidR="002B7B1E" w:rsidRPr="00F55F2F" w14:paraId="22C11BFD" w14:textId="77777777" w:rsidTr="002B7B1E">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463D5F7F" w14:textId="5D53C1E8" w:rsidR="002B7B1E" w:rsidRPr="00F55F2F" w:rsidRDefault="002B7B1E" w:rsidP="002B7B1E">
            <w:pPr>
              <w:rPr>
                <w:lang w:val="en-AU"/>
              </w:rPr>
            </w:pPr>
            <w:r w:rsidRPr="00F55F2F">
              <w:rPr>
                <w:lang w:val="en-AU"/>
              </w:rPr>
              <w:t>Speed of Operation</w:t>
            </w:r>
          </w:p>
        </w:tc>
        <w:tc>
          <w:tcPr>
            <w:tcW w:w="2337" w:type="dxa"/>
            <w:vAlign w:val="center"/>
          </w:tcPr>
          <w:p w14:paraId="3B8567C0" w14:textId="48478ADA"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7</w:t>
            </w:r>
            <w:r w:rsidR="00D44444" w:rsidRPr="00F55F2F">
              <w:rPr>
                <w:sz w:val="28"/>
                <w:szCs w:val="28"/>
                <w:lang w:val="en-AU"/>
              </w:rPr>
              <w:t xml:space="preserve"> / 10</w:t>
            </w:r>
          </w:p>
        </w:tc>
        <w:tc>
          <w:tcPr>
            <w:tcW w:w="2338" w:type="dxa"/>
            <w:vAlign w:val="center"/>
          </w:tcPr>
          <w:p w14:paraId="07E9F7B6" w14:textId="42A7FE59"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8</w:t>
            </w:r>
            <w:r w:rsidR="00D44444" w:rsidRPr="00F55F2F">
              <w:rPr>
                <w:sz w:val="52"/>
                <w:szCs w:val="52"/>
                <w:lang w:val="en-AU"/>
              </w:rPr>
              <w:t xml:space="preserve"> </w:t>
            </w:r>
            <w:r w:rsidR="00D44444" w:rsidRPr="00F55F2F">
              <w:rPr>
                <w:sz w:val="28"/>
                <w:szCs w:val="28"/>
                <w:lang w:val="en-AU"/>
              </w:rPr>
              <w:t>/ 10</w:t>
            </w:r>
          </w:p>
        </w:tc>
        <w:tc>
          <w:tcPr>
            <w:tcW w:w="2338" w:type="dxa"/>
            <w:vAlign w:val="center"/>
          </w:tcPr>
          <w:p w14:paraId="35D0B51E" w14:textId="34FB0978"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9</w:t>
            </w:r>
            <w:r w:rsidR="00D44444" w:rsidRPr="00F55F2F">
              <w:rPr>
                <w:sz w:val="52"/>
                <w:szCs w:val="52"/>
                <w:lang w:val="en-AU"/>
              </w:rPr>
              <w:t xml:space="preserve"> </w:t>
            </w:r>
            <w:r w:rsidR="00D44444" w:rsidRPr="00F55F2F">
              <w:rPr>
                <w:sz w:val="28"/>
                <w:szCs w:val="28"/>
                <w:lang w:val="en-AU"/>
              </w:rPr>
              <w:t>/ 10</w:t>
            </w:r>
          </w:p>
        </w:tc>
      </w:tr>
      <w:tr w:rsidR="002B7B1E" w:rsidRPr="00F55F2F" w14:paraId="507977A2" w14:textId="77777777" w:rsidTr="002B7B1E">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55B7573" w14:textId="7142BD71" w:rsidR="002B7B1E" w:rsidRPr="00F55F2F" w:rsidRDefault="002B7B1E" w:rsidP="002B7B1E">
            <w:pPr>
              <w:rPr>
                <w:lang w:val="en-AU"/>
              </w:rPr>
            </w:pPr>
            <w:r w:rsidRPr="00F55F2F">
              <w:rPr>
                <w:lang w:val="en-AU"/>
              </w:rPr>
              <w:t>Ease of Use</w:t>
            </w:r>
          </w:p>
        </w:tc>
        <w:tc>
          <w:tcPr>
            <w:tcW w:w="2337" w:type="dxa"/>
            <w:vAlign w:val="center"/>
          </w:tcPr>
          <w:p w14:paraId="00B5B3FE" w14:textId="1B13030D"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7</w:t>
            </w:r>
            <w:r w:rsidR="00D44444" w:rsidRPr="00F55F2F">
              <w:rPr>
                <w:sz w:val="52"/>
                <w:szCs w:val="52"/>
                <w:lang w:val="en-AU"/>
              </w:rPr>
              <w:t xml:space="preserve"> </w:t>
            </w:r>
            <w:r w:rsidR="00D44444" w:rsidRPr="00F55F2F">
              <w:rPr>
                <w:sz w:val="28"/>
                <w:szCs w:val="28"/>
                <w:lang w:val="en-AU"/>
              </w:rPr>
              <w:t>/ 10</w:t>
            </w:r>
          </w:p>
        </w:tc>
        <w:tc>
          <w:tcPr>
            <w:tcW w:w="2338" w:type="dxa"/>
            <w:vAlign w:val="center"/>
          </w:tcPr>
          <w:p w14:paraId="55C6CA60" w14:textId="2BC2879F"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7</w:t>
            </w:r>
            <w:r w:rsidR="00D44444" w:rsidRPr="00F55F2F">
              <w:rPr>
                <w:sz w:val="52"/>
                <w:szCs w:val="52"/>
                <w:lang w:val="en-AU"/>
              </w:rPr>
              <w:t xml:space="preserve"> </w:t>
            </w:r>
            <w:r w:rsidR="00D44444" w:rsidRPr="00F55F2F">
              <w:rPr>
                <w:sz w:val="28"/>
                <w:szCs w:val="28"/>
                <w:lang w:val="en-AU"/>
              </w:rPr>
              <w:t>/ 10</w:t>
            </w:r>
          </w:p>
        </w:tc>
        <w:tc>
          <w:tcPr>
            <w:tcW w:w="2338" w:type="dxa"/>
            <w:vAlign w:val="center"/>
          </w:tcPr>
          <w:p w14:paraId="464E9A12" w14:textId="15221A07" w:rsidR="002B7B1E" w:rsidRPr="00F55F2F" w:rsidRDefault="00D44444"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10 </w:t>
            </w:r>
            <w:r w:rsidRPr="00F55F2F">
              <w:rPr>
                <w:sz w:val="28"/>
                <w:szCs w:val="28"/>
                <w:lang w:val="en-AU"/>
              </w:rPr>
              <w:t>/ 10</w:t>
            </w:r>
          </w:p>
        </w:tc>
      </w:tr>
      <w:tr w:rsidR="002B7B1E" w:rsidRPr="00F55F2F" w14:paraId="299FAB3A" w14:textId="77777777" w:rsidTr="002B7B1E">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5EEF6C8C" w14:textId="286A81ED" w:rsidR="002B7B1E" w:rsidRPr="00F55F2F" w:rsidRDefault="002B7B1E" w:rsidP="002B7B1E">
            <w:pPr>
              <w:rPr>
                <w:lang w:val="en-AU"/>
              </w:rPr>
            </w:pPr>
            <w:r w:rsidRPr="00F55F2F">
              <w:rPr>
                <w:lang w:val="en-AU"/>
              </w:rPr>
              <w:t>Readability</w:t>
            </w:r>
          </w:p>
        </w:tc>
        <w:tc>
          <w:tcPr>
            <w:tcW w:w="2337" w:type="dxa"/>
            <w:vAlign w:val="center"/>
          </w:tcPr>
          <w:p w14:paraId="222429E0" w14:textId="1C61F982"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6067493E" w14:textId="270EFE18"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7571CBAD" w14:textId="22317945"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r>
      <w:tr w:rsidR="002B7B1E" w:rsidRPr="00F55F2F" w14:paraId="2685BCDA" w14:textId="77777777" w:rsidTr="002B7B1E">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D78A1D1" w14:textId="4378B15D" w:rsidR="002B7B1E" w:rsidRPr="00F55F2F" w:rsidRDefault="002B7B1E" w:rsidP="002B7B1E">
            <w:pPr>
              <w:rPr>
                <w:lang w:val="en-AU"/>
              </w:rPr>
            </w:pPr>
            <w:r w:rsidRPr="00F55F2F">
              <w:rPr>
                <w:lang w:val="en-AU"/>
              </w:rPr>
              <w:t>Attractiveness</w:t>
            </w:r>
          </w:p>
        </w:tc>
        <w:tc>
          <w:tcPr>
            <w:tcW w:w="2337" w:type="dxa"/>
            <w:vAlign w:val="center"/>
          </w:tcPr>
          <w:p w14:paraId="47E4AF49" w14:textId="081D1BA6"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2B254DC6" w14:textId="0D6F18B1"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51257EFE" w14:textId="1E5B12F8" w:rsidR="002B7B1E" w:rsidRPr="00F55F2F" w:rsidRDefault="00D44444"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5 </w:t>
            </w:r>
            <w:r w:rsidRPr="00F55F2F">
              <w:rPr>
                <w:sz w:val="28"/>
                <w:szCs w:val="28"/>
                <w:lang w:val="en-AU"/>
              </w:rPr>
              <w:t>/ 5</w:t>
            </w:r>
          </w:p>
        </w:tc>
      </w:tr>
      <w:tr w:rsidR="002B7B1E" w:rsidRPr="00F55F2F" w14:paraId="2F7E62E9" w14:textId="77777777" w:rsidTr="002B7B1E">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06108A7A" w14:textId="1EA54D54" w:rsidR="002B7B1E" w:rsidRPr="00F55F2F" w:rsidRDefault="002B7B1E" w:rsidP="002B7B1E">
            <w:pPr>
              <w:rPr>
                <w:lang w:val="en-AU"/>
              </w:rPr>
            </w:pPr>
            <w:r w:rsidRPr="00F55F2F">
              <w:rPr>
                <w:lang w:val="en-AU"/>
              </w:rPr>
              <w:t>Accessibility</w:t>
            </w:r>
          </w:p>
        </w:tc>
        <w:tc>
          <w:tcPr>
            <w:tcW w:w="2337" w:type="dxa"/>
            <w:vAlign w:val="center"/>
          </w:tcPr>
          <w:p w14:paraId="439D248A" w14:textId="0ED16B4D"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7E8FA123" w14:textId="3D5D8D7B"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6725C834" w14:textId="45A99BC1"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r>
      <w:tr w:rsidR="002B7B1E" w:rsidRPr="00F55F2F" w14:paraId="475D03B5" w14:textId="77777777" w:rsidTr="002B7B1E">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73AAC438" w14:textId="08390A57" w:rsidR="002B7B1E" w:rsidRPr="00F55F2F" w:rsidRDefault="002B7B1E" w:rsidP="002B7B1E">
            <w:pPr>
              <w:rPr>
                <w:lang w:val="en-AU"/>
              </w:rPr>
            </w:pPr>
            <w:r w:rsidRPr="00F55F2F">
              <w:rPr>
                <w:lang w:val="en-AU"/>
              </w:rPr>
              <w:t>Usability</w:t>
            </w:r>
          </w:p>
        </w:tc>
        <w:tc>
          <w:tcPr>
            <w:tcW w:w="2337" w:type="dxa"/>
            <w:vAlign w:val="center"/>
          </w:tcPr>
          <w:p w14:paraId="79368E0E" w14:textId="159EB389"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3CF496B6" w14:textId="0913CB19"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2</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0E46A60D" w14:textId="1FA7E2A9" w:rsidR="002B7B1E" w:rsidRPr="00F55F2F" w:rsidRDefault="00472467" w:rsidP="002B7B1E">
            <w:pPr>
              <w:keepNext/>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r>
      <w:tr w:rsidR="00D44444" w:rsidRPr="00F55F2F" w14:paraId="666FDECE" w14:textId="77777777" w:rsidTr="00D4444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03E67542" w14:textId="6CC36BC9" w:rsidR="00D44444" w:rsidRPr="00F55F2F" w:rsidRDefault="00D44444" w:rsidP="002B7B1E">
            <w:pPr>
              <w:rPr>
                <w:lang w:val="en-AU"/>
              </w:rPr>
            </w:pPr>
            <w:r w:rsidRPr="00F55F2F">
              <w:rPr>
                <w:lang w:val="en-AU"/>
              </w:rPr>
              <w:t>Total</w:t>
            </w:r>
          </w:p>
        </w:tc>
        <w:tc>
          <w:tcPr>
            <w:tcW w:w="2337" w:type="dxa"/>
            <w:vAlign w:val="center"/>
          </w:tcPr>
          <w:p w14:paraId="3B2D21AB" w14:textId="1686B2BC" w:rsidR="00D44444"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4"/>
                <w:szCs w:val="24"/>
                <w:lang w:val="en-AU"/>
              </w:rPr>
            </w:pPr>
            <w:r w:rsidRPr="00F55F2F">
              <w:rPr>
                <w:sz w:val="40"/>
                <w:szCs w:val="40"/>
                <w:lang w:val="en-AU"/>
              </w:rPr>
              <w:t>26</w:t>
            </w:r>
            <w:r w:rsidR="00FA1415" w:rsidRPr="00F55F2F">
              <w:rPr>
                <w:sz w:val="40"/>
                <w:szCs w:val="40"/>
                <w:lang w:val="en-AU"/>
              </w:rPr>
              <w:t xml:space="preserve"> </w:t>
            </w:r>
            <w:r w:rsidR="00D44444" w:rsidRPr="00F55F2F">
              <w:rPr>
                <w:sz w:val="24"/>
                <w:szCs w:val="24"/>
                <w:lang w:val="en-AU"/>
              </w:rPr>
              <w:t>/ 40</w:t>
            </w:r>
          </w:p>
        </w:tc>
        <w:tc>
          <w:tcPr>
            <w:tcW w:w="2338" w:type="dxa"/>
            <w:vAlign w:val="center"/>
          </w:tcPr>
          <w:p w14:paraId="4D717BE8" w14:textId="78468E3D" w:rsidR="00D44444"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4"/>
                <w:szCs w:val="24"/>
                <w:lang w:val="en-AU"/>
              </w:rPr>
            </w:pPr>
            <w:r w:rsidRPr="00F55F2F">
              <w:rPr>
                <w:sz w:val="40"/>
                <w:szCs w:val="40"/>
                <w:lang w:val="en-AU"/>
              </w:rPr>
              <w:t>28</w:t>
            </w:r>
            <w:r w:rsidR="00FA1415" w:rsidRPr="00F55F2F">
              <w:rPr>
                <w:sz w:val="40"/>
                <w:szCs w:val="40"/>
                <w:lang w:val="en-AU"/>
              </w:rPr>
              <w:t xml:space="preserve"> </w:t>
            </w:r>
            <w:r w:rsidR="00D44444" w:rsidRPr="00F55F2F">
              <w:rPr>
                <w:sz w:val="24"/>
                <w:szCs w:val="24"/>
                <w:lang w:val="en-AU"/>
              </w:rPr>
              <w:t>/ 40</w:t>
            </w:r>
          </w:p>
        </w:tc>
        <w:tc>
          <w:tcPr>
            <w:tcW w:w="2338" w:type="dxa"/>
            <w:vAlign w:val="center"/>
          </w:tcPr>
          <w:p w14:paraId="15AB4482" w14:textId="31BF6A4B" w:rsidR="00D44444" w:rsidRPr="00F55F2F" w:rsidRDefault="00472467" w:rsidP="002B7B1E">
            <w:pPr>
              <w:keepNext/>
              <w:jc w:val="center"/>
              <w:cnfStyle w:val="000000100000" w:firstRow="0" w:lastRow="0" w:firstColumn="0" w:lastColumn="0" w:oddVBand="0" w:evenVBand="0" w:oddHBand="1" w:evenHBand="0" w:firstRowFirstColumn="0" w:firstRowLastColumn="0" w:lastRowFirstColumn="0" w:lastRowLastColumn="0"/>
              <w:rPr>
                <w:sz w:val="24"/>
                <w:szCs w:val="24"/>
                <w:lang w:val="en-AU"/>
              </w:rPr>
            </w:pPr>
            <w:r w:rsidRPr="00F55F2F">
              <w:rPr>
                <w:sz w:val="40"/>
                <w:szCs w:val="40"/>
                <w:lang w:val="en-AU"/>
              </w:rPr>
              <w:t>36</w:t>
            </w:r>
            <w:r w:rsidR="00FA1415" w:rsidRPr="00F55F2F">
              <w:rPr>
                <w:sz w:val="40"/>
                <w:szCs w:val="40"/>
                <w:lang w:val="en-AU"/>
              </w:rPr>
              <w:t xml:space="preserve"> </w:t>
            </w:r>
            <w:r w:rsidR="00D44444" w:rsidRPr="00F55F2F">
              <w:rPr>
                <w:sz w:val="24"/>
                <w:szCs w:val="24"/>
                <w:lang w:val="en-AU"/>
              </w:rPr>
              <w:t>/ 40</w:t>
            </w:r>
          </w:p>
        </w:tc>
      </w:tr>
    </w:tbl>
    <w:p w14:paraId="66D820E4" w14:textId="0AEA8E79" w:rsidR="002B7B1E" w:rsidRPr="00F55F2F" w:rsidRDefault="002B7B1E" w:rsidP="002B7B1E">
      <w:pPr>
        <w:pStyle w:val="Caption"/>
        <w:rPr>
          <w:lang w:val="en-AU"/>
        </w:rPr>
      </w:pPr>
      <w:r w:rsidRPr="00F55F2F">
        <w:rPr>
          <w:lang w:val="en-AU"/>
        </w:rPr>
        <w:t>Design Option Criteria Table</w:t>
      </w:r>
    </w:p>
    <w:p w14:paraId="59EA4014" w14:textId="438E5F89" w:rsidR="008C246B" w:rsidRPr="00F55F2F" w:rsidRDefault="008C246B" w:rsidP="008C246B">
      <w:pPr>
        <w:rPr>
          <w:lang w:val="en-AU"/>
        </w:rPr>
      </w:pPr>
    </w:p>
    <w:p w14:paraId="14D93FB7" w14:textId="5006142A" w:rsidR="00E7125D" w:rsidRPr="00F55F2F" w:rsidRDefault="00E7125D" w:rsidP="00E7125D">
      <w:pPr>
        <w:pStyle w:val="Heading2"/>
        <w:rPr>
          <w:lang w:val="en-AU"/>
        </w:rPr>
      </w:pPr>
      <w:r w:rsidRPr="00F55F2F">
        <w:rPr>
          <w:lang w:val="en-AU"/>
        </w:rPr>
        <w:t>Comments // Continuance of Design – Reasons</w:t>
      </w:r>
    </w:p>
    <w:p w14:paraId="18C63D3E" w14:textId="77777777" w:rsidR="00530BE9" w:rsidRPr="00F55F2F" w:rsidRDefault="00E7125D">
      <w:pPr>
        <w:rPr>
          <w:lang w:val="en-AU"/>
        </w:rPr>
      </w:pPr>
      <w:r w:rsidRPr="00F55F2F">
        <w:rPr>
          <w:lang w:val="en-AU"/>
        </w:rPr>
        <w:t>I have decided to redo the design due to the feedback I’ve received from features of the past designs. I believe I can design a solution that will be able to score higher than the current highest scorer (36/40), and be able to produce a more effective solution.</w:t>
      </w:r>
    </w:p>
    <w:p w14:paraId="33C35F03" w14:textId="77777777" w:rsidR="00530BE9" w:rsidRPr="00F55F2F" w:rsidRDefault="00530BE9" w:rsidP="00530BE9">
      <w:pPr>
        <w:pStyle w:val="Heading2"/>
        <w:rPr>
          <w:sz w:val="40"/>
          <w:szCs w:val="40"/>
          <w:lang w:val="en-AU"/>
        </w:rPr>
      </w:pPr>
      <w:r w:rsidRPr="00F55F2F">
        <w:rPr>
          <w:lang w:val="en-AU"/>
        </w:rPr>
        <w:lastRenderedPageBreak/>
        <w:t>Written Descriptions</w:t>
      </w:r>
    </w:p>
    <w:p w14:paraId="3147D209" w14:textId="77777777" w:rsidR="00530BE9" w:rsidRPr="00F55F2F" w:rsidRDefault="00530BE9" w:rsidP="00530BE9">
      <w:pPr>
        <w:pStyle w:val="Heading3"/>
      </w:pPr>
      <w:r w:rsidRPr="00F55F2F">
        <w:t>Design Option 1:</w:t>
      </w:r>
    </w:p>
    <w:p w14:paraId="2B01642D" w14:textId="3CBFAC60" w:rsidR="00F55F2F" w:rsidRPr="00F55F2F" w:rsidRDefault="00F55F2F" w:rsidP="00F55F2F">
      <w:pPr>
        <w:pStyle w:val="NoSpacing"/>
      </w:pPr>
      <w:r w:rsidRPr="00F55F2F">
        <w:tab/>
      </w:r>
      <w:r w:rsidRPr="00F55F2F">
        <w:tab/>
        <w:t>This design has a large emphasis on ease of use, simplicity and monochromatic colour pallets.</w:t>
      </w:r>
    </w:p>
    <w:p w14:paraId="2044A8D5" w14:textId="7961FEBC" w:rsidR="00F55F2F" w:rsidRPr="00F55F2F" w:rsidRDefault="00F55F2F" w:rsidP="00F55F2F">
      <w:pPr>
        <w:ind w:left="1440"/>
        <w:rPr>
          <w:lang w:val="en-AU"/>
        </w:rPr>
      </w:pPr>
      <w:r w:rsidRPr="00F55F2F">
        <w:rPr>
          <w:lang w:val="en-AU"/>
        </w:rPr>
        <w:t>I chose this because I wanted this design to be as clean and simple as possible, with design constraints coming from older versions of Windows. The reason for this is because I wanted the user to feel a sense of familiarity when opening and using the program</w:t>
      </w:r>
    </w:p>
    <w:p w14:paraId="23A50762" w14:textId="77777777" w:rsidR="00530BE9" w:rsidRPr="00F55F2F" w:rsidRDefault="00530BE9" w:rsidP="00530BE9">
      <w:pPr>
        <w:pStyle w:val="Heading3"/>
      </w:pPr>
      <w:r w:rsidRPr="00F55F2F">
        <w:t>Design Option 2:</w:t>
      </w:r>
    </w:p>
    <w:p w14:paraId="14381B7D" w14:textId="40E76D7A" w:rsidR="00530BE9" w:rsidRPr="00F55F2F" w:rsidRDefault="00F55F2F" w:rsidP="00F55F2F">
      <w:pPr>
        <w:ind w:left="1440"/>
        <w:rPr>
          <w:lang w:val="en-AU"/>
        </w:rPr>
      </w:pPr>
      <w:r w:rsidRPr="00F55F2F">
        <w:rPr>
          <w:lang w:val="en-AU"/>
        </w:rPr>
        <w:t>This design borrowed features heavily from Design Option 1 and Design Option 2. Here, I tried to merge the two designs, combining the colour pallet, Flat UI design and emphasis on ease of use. The users that gave me feedback on this design alerted me that this didn’t come though as planned.</w:t>
      </w:r>
    </w:p>
    <w:p w14:paraId="478339D7" w14:textId="77777777" w:rsidR="00530BE9" w:rsidRDefault="00530BE9" w:rsidP="00530BE9">
      <w:pPr>
        <w:pStyle w:val="Heading3"/>
      </w:pPr>
      <w:r w:rsidRPr="00F55F2F">
        <w:t>Design Option 3:</w:t>
      </w:r>
    </w:p>
    <w:p w14:paraId="0972AE60" w14:textId="095FB731" w:rsidR="00F55F2F" w:rsidRDefault="00F55F2F" w:rsidP="00F55F2F">
      <w:pPr>
        <w:ind w:left="1440"/>
        <w:rPr>
          <w:lang w:val="en-AU"/>
        </w:rPr>
      </w:pPr>
      <w:r>
        <w:rPr>
          <w:lang w:val="en-AU"/>
        </w:rPr>
        <w:t>Design Option 3 was heavily influenced on the Flat UI movement – which is another take on simplicity. Here, I tried to make the solution as simple as possible, whistle not sacrificing crucial features that the solution needs to be effective, like a large web browser, and readable and reliable referencing table.</w:t>
      </w:r>
    </w:p>
    <w:p w14:paraId="38038C6C" w14:textId="06A3EF3A" w:rsidR="00F55F2F" w:rsidRPr="00F55F2F" w:rsidRDefault="00F55F2F" w:rsidP="00F55F2F">
      <w:pPr>
        <w:ind w:left="1440"/>
        <w:rPr>
          <w:lang w:val="en-AU"/>
        </w:rPr>
      </w:pPr>
      <w:r>
        <w:rPr>
          <w:lang w:val="en-AU"/>
        </w:rPr>
        <w:t>Although this design has a much larger range of functionality windows, it makes the workflow easier, as users don’t have to think about what they are needing to do in each window – rather, its more spelled out for them with a step by step workflow. I decided this was needed through the answer I received on a survey, alluding that High School students may not fully understand how to reference, and need a more user-friendly workflow to help teach them.</w:t>
      </w:r>
    </w:p>
    <w:p w14:paraId="361A3F00" w14:textId="104EC620" w:rsidR="002B7B1E" w:rsidRPr="00F55F2F" w:rsidRDefault="002B7B1E" w:rsidP="00530BE9">
      <w:pPr>
        <w:rPr>
          <w:sz w:val="40"/>
          <w:szCs w:val="40"/>
          <w:lang w:val="en-AU"/>
        </w:rPr>
      </w:pPr>
      <w:r w:rsidRPr="00F55F2F">
        <w:rPr>
          <w:lang w:val="en-AU"/>
        </w:rPr>
        <w:br w:type="page"/>
      </w:r>
    </w:p>
    <w:p w14:paraId="1E1DDA0F" w14:textId="320CF5B0" w:rsidR="00972390" w:rsidRPr="00F55F2F" w:rsidRDefault="00530BE9" w:rsidP="00D40738">
      <w:pPr>
        <w:pStyle w:val="Heading1"/>
        <w:rPr>
          <w:lang w:val="en-AU"/>
        </w:rPr>
      </w:pPr>
      <w:r w:rsidRPr="00F55F2F">
        <w:rPr>
          <w:noProof/>
          <w:lang w:val="en-AU" w:eastAsia="en-AU"/>
        </w:rPr>
        <w:lastRenderedPageBreak/>
        <w:drawing>
          <wp:anchor distT="0" distB="0" distL="114300" distR="114300" simplePos="0" relativeHeight="251703296" behindDoc="0" locked="0" layoutInCell="1" allowOverlap="1" wp14:anchorId="11751650" wp14:editId="7DC280B0">
            <wp:simplePos x="0" y="0"/>
            <wp:positionH relativeFrom="column">
              <wp:posOffset>3251200</wp:posOffset>
            </wp:positionH>
            <wp:positionV relativeFrom="paragraph">
              <wp:posOffset>1602740</wp:posOffset>
            </wp:positionV>
            <wp:extent cx="5123815" cy="2879725"/>
            <wp:effectExtent l="25400" t="25400" r="32385" b="15875"/>
            <wp:wrapSquare wrapText="bothSides"/>
            <wp:docPr id="12" name="Picture 12" descr="Resources/Images-UXPin-Design_Option__4%20Preferred%20Option%20-Export/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ources/Images-UXPin-Design_Option__4%20Preferred%20Option%20-Export/Brows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381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02272" behindDoc="0" locked="0" layoutInCell="1" allowOverlap="1" wp14:anchorId="21BB2C2A" wp14:editId="549EB6C8">
            <wp:simplePos x="0" y="0"/>
            <wp:positionH relativeFrom="column">
              <wp:posOffset>3136900</wp:posOffset>
            </wp:positionH>
            <wp:positionV relativeFrom="paragraph">
              <wp:posOffset>459740</wp:posOffset>
            </wp:positionV>
            <wp:extent cx="1898650" cy="1079500"/>
            <wp:effectExtent l="0" t="0" r="6350" b="12700"/>
            <wp:wrapSquare wrapText="bothSides"/>
            <wp:docPr id="11" name="Picture 11" descr="Resources/Images-UXPin-Design_Option__4%20Preferred%20Option%20-Export/Window%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ources/Images-UXPin-Design_Option__4%20Preferred%20Option%20-Export/Window%20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865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01248" behindDoc="0" locked="0" layoutInCell="1" allowOverlap="1" wp14:anchorId="52AEF247" wp14:editId="7BBA6F88">
            <wp:simplePos x="0" y="0"/>
            <wp:positionH relativeFrom="column">
              <wp:posOffset>1303655</wp:posOffset>
            </wp:positionH>
            <wp:positionV relativeFrom="paragraph">
              <wp:posOffset>459740</wp:posOffset>
            </wp:positionV>
            <wp:extent cx="1816100" cy="3599815"/>
            <wp:effectExtent l="0" t="0" r="0" b="6985"/>
            <wp:wrapSquare wrapText="bothSides"/>
            <wp:docPr id="10" name="Picture 10" descr="Resources/Images-UXPin-Design_Option__4%20Preferred%20Option%20-Export/Window%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ources/Images-UXPin-Design_Option__4%20Preferred%20Option%20-Export/Window%2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610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AU"/>
        </w:rPr>
        <w:drawing>
          <wp:anchor distT="0" distB="0" distL="114300" distR="114300" simplePos="0" relativeHeight="251700224" behindDoc="0" locked="0" layoutInCell="1" allowOverlap="1" wp14:anchorId="03BF4973" wp14:editId="66511907">
            <wp:simplePos x="0" y="0"/>
            <wp:positionH relativeFrom="column">
              <wp:posOffset>-637540</wp:posOffset>
            </wp:positionH>
            <wp:positionV relativeFrom="paragraph">
              <wp:posOffset>464820</wp:posOffset>
            </wp:positionV>
            <wp:extent cx="1896401" cy="3600000"/>
            <wp:effectExtent l="0" t="0" r="8890" b="6985"/>
            <wp:wrapSquare wrapText="bothSides"/>
            <wp:docPr id="9" name="Picture 9" descr="Resources/Images-UXPin-Design_Option__4%20Preferred%20Option%20-Export/Windo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ources/Images-UXPin-Design_Option__4%20Preferred%20Option%20-Export/Window%2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6401"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B7B1E" w:rsidRPr="00F55F2F">
        <w:rPr>
          <w:lang w:val="en-AU"/>
        </w:rPr>
        <w:t>Remodelled</w:t>
      </w:r>
      <w:r w:rsidR="00CF3273" w:rsidRPr="00F55F2F">
        <w:rPr>
          <w:lang w:val="en-AU"/>
        </w:rPr>
        <w:t xml:space="preserve"> Design</w:t>
      </w:r>
      <w:r w:rsidR="00972390" w:rsidRPr="00F55F2F">
        <w:rPr>
          <w:lang w:val="en-AU"/>
        </w:rPr>
        <w:br w:type="page"/>
      </w:r>
    </w:p>
    <w:p w14:paraId="0C44E1F9" w14:textId="28D62484" w:rsidR="00530BE9" w:rsidRPr="00F55F2F" w:rsidRDefault="00530BE9" w:rsidP="00530BE9">
      <w:pPr>
        <w:rPr>
          <w:lang w:val="en-AU"/>
        </w:rPr>
      </w:pPr>
      <w:r w:rsidRPr="00F55F2F">
        <w:rPr>
          <w:noProof/>
          <w:lang w:val="en-AU" w:eastAsia="en-AU"/>
        </w:rPr>
        <w:lastRenderedPageBreak/>
        <w:drawing>
          <wp:inline distT="0" distB="0" distL="0" distR="0" wp14:anchorId="3D59805C" wp14:editId="08BF2AB5">
            <wp:extent cx="8229600" cy="4625340"/>
            <wp:effectExtent l="0" t="0" r="0" b="0"/>
            <wp:docPr id="13" name="Picture 13" descr="Resources/Images-UXPin-Design_Option__4%20Preferred%20Option%20-Export/Reference%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ources/Images-UXPin-Design_Option__4%20Preferred%20Option%20-Export/Reference%20Tab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4625340"/>
                    </a:xfrm>
                    <a:prstGeom prst="rect">
                      <a:avLst/>
                    </a:prstGeom>
                    <a:noFill/>
                    <a:ln>
                      <a:noFill/>
                    </a:ln>
                  </pic:spPr>
                </pic:pic>
              </a:graphicData>
            </a:graphic>
          </wp:inline>
        </w:drawing>
      </w:r>
    </w:p>
    <w:p w14:paraId="438F478A" w14:textId="77777777" w:rsidR="00530BE9" w:rsidRPr="00F55F2F" w:rsidRDefault="00530BE9">
      <w:pPr>
        <w:rPr>
          <w:rFonts w:asciiTheme="majorHAnsi" w:eastAsiaTheme="majorEastAsia" w:hAnsiTheme="majorHAnsi" w:cstheme="majorBidi"/>
          <w:b/>
          <w:bCs/>
          <w:sz w:val="32"/>
          <w:szCs w:val="32"/>
          <w:lang w:val="en-AU"/>
        </w:rPr>
      </w:pPr>
      <w:r w:rsidRPr="00F55F2F">
        <w:rPr>
          <w:lang w:val="en-AU"/>
        </w:rPr>
        <w:br w:type="page"/>
      </w:r>
    </w:p>
    <w:p w14:paraId="596EEE0C" w14:textId="499DBE03" w:rsidR="00CF3273" w:rsidRPr="00F55F2F" w:rsidRDefault="00716472" w:rsidP="00972390">
      <w:pPr>
        <w:pStyle w:val="Heading2"/>
        <w:rPr>
          <w:lang w:val="en-AU"/>
        </w:rPr>
      </w:pPr>
      <w:r w:rsidRPr="00F55F2F">
        <w:rPr>
          <w:noProof/>
          <w:lang w:val="en-AU" w:eastAsia="en-AU"/>
        </w:rPr>
        <w:lastRenderedPageBreak/>
        <mc:AlternateContent>
          <mc:Choice Requires="wps">
            <w:drawing>
              <wp:anchor distT="0" distB="0" distL="114300" distR="114300" simplePos="0" relativeHeight="251697152" behindDoc="0" locked="0" layoutInCell="1" allowOverlap="1" wp14:anchorId="4FD58A2C" wp14:editId="3E4ED6A8">
                <wp:simplePos x="0" y="0"/>
                <wp:positionH relativeFrom="column">
                  <wp:posOffset>3933825</wp:posOffset>
                </wp:positionH>
                <wp:positionV relativeFrom="paragraph">
                  <wp:posOffset>0</wp:posOffset>
                </wp:positionV>
                <wp:extent cx="4575175" cy="14884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4575175"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48E1D7" w14:textId="0BCAABA2" w:rsidR="00716472" w:rsidRDefault="00716472" w:rsidP="00716472">
                            <w:pPr>
                              <w:pStyle w:val="Heading2"/>
                              <w:numPr>
                                <w:ilvl w:val="1"/>
                                <w:numId w:val="23"/>
                              </w:numPr>
                              <w:rPr>
                                <w:lang w:val="en-AU"/>
                              </w:rPr>
                            </w:pPr>
                            <w:r w:rsidRPr="00D35E44">
                              <w:rPr>
                                <w:lang w:val="en-AU"/>
                              </w:rPr>
                              <w:t xml:space="preserve">Remodelled Design </w:t>
                            </w:r>
                            <w:r>
                              <w:rPr>
                                <w:lang w:val="en-AU"/>
                              </w:rPr>
                              <w:t>Reflection</w:t>
                            </w:r>
                          </w:p>
                          <w:p w14:paraId="7927277C" w14:textId="77777777" w:rsidR="00716472" w:rsidRPr="00716472" w:rsidRDefault="00716472" w:rsidP="00716472">
                            <w:pPr>
                              <w:pStyle w:val="NoSpacing"/>
                            </w:pPr>
                          </w:p>
                          <w:p w14:paraId="3D2080E9" w14:textId="72FE3665" w:rsidR="00716472" w:rsidRPr="00716472" w:rsidRDefault="00716472" w:rsidP="00716472">
                            <w:r>
                              <w:t>I am glad I made these changes – they have proven to make the solution a better option than previous options. Although it didn’t score the perfect score, I am able to live with this. I believe this allows for further improvement later on; it allows for user feedback and innovation.</w:t>
                            </w:r>
                          </w:p>
                          <w:p w14:paraId="22091ABF" w14:textId="77777777" w:rsidR="00716472" w:rsidRDefault="00716472"/>
                          <w:p w14:paraId="11A7CE09" w14:textId="77777777" w:rsidR="00716472" w:rsidRDefault="007164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FD58A2C" id="Text_x0020_Box_x0020_6" o:spid="_x0000_s1029" type="#_x0000_t202" style="position:absolute;left:0;text-align:left;margin-left:309.75pt;margin-top:0;width:360.25pt;height:1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" filled="f" stroked="f">
                <v:textbox>
                  <w:txbxContent>
                    <w:p w14:paraId="6848E1D7" w14:textId="0BCAABA2" w:rsidR="00716472" w:rsidRDefault="00716472" w:rsidP="00716472">
                      <w:pPr>
                        <w:pStyle w:val="Heading2"/>
                        <w:numPr>
                          <w:ilvl w:val="1"/>
                          <w:numId w:val="23"/>
                        </w:numPr>
                        <w:rPr>
                          <w:lang w:val="en-AU"/>
                        </w:rPr>
                      </w:pPr>
                      <w:r w:rsidRPr="00D35E44">
                        <w:rPr>
                          <w:lang w:val="en-AU"/>
                        </w:rPr>
                        <w:t xml:space="preserve">Remodelled Design </w:t>
                      </w:r>
                      <w:r>
                        <w:rPr>
                          <w:lang w:val="en-AU"/>
                        </w:rPr>
                        <w:t>Reflection</w:t>
                      </w:r>
                    </w:p>
                    <w:p w14:paraId="7927277C" w14:textId="77777777" w:rsidR="00716472" w:rsidRPr="00716472" w:rsidRDefault="00716472" w:rsidP="00716472">
                      <w:pPr>
                        <w:pStyle w:val="NoSpacing"/>
                      </w:pPr>
                    </w:p>
                    <w:p w14:paraId="3D2080E9" w14:textId="72FE3665" w:rsidR="00716472" w:rsidRPr="00716472" w:rsidRDefault="00716472" w:rsidP="00716472">
                      <w:r>
                        <w:t>I am glad I made these changes – they have proven to make the solution a better option than previous options. Although it didn’t score the perfect score, I am able to live with this. I believe this allows for further improvement later on; it allows for user feedback and innovation.</w:t>
                      </w:r>
                    </w:p>
                    <w:p w14:paraId="22091ABF" w14:textId="77777777" w:rsidR="00716472" w:rsidRDefault="00716472"/>
                    <w:p w14:paraId="11A7CE09" w14:textId="77777777" w:rsidR="00716472" w:rsidRDefault="00716472"/>
                  </w:txbxContent>
                </v:textbox>
                <w10:wrap type="square"/>
              </v:shape>
            </w:pict>
          </mc:Fallback>
        </mc:AlternateContent>
      </w:r>
      <w:r w:rsidR="002B7B1E" w:rsidRPr="00F55F2F">
        <w:rPr>
          <w:lang w:val="en-AU"/>
        </w:rPr>
        <w:t xml:space="preserve">Remodelled </w:t>
      </w:r>
      <w:r w:rsidR="008C246B" w:rsidRPr="00F55F2F">
        <w:rPr>
          <w:lang w:val="en-AU"/>
        </w:rPr>
        <w:t>Design Score</w:t>
      </w:r>
    </w:p>
    <w:p w14:paraId="76CFD381" w14:textId="18638E17" w:rsidR="008C246B" w:rsidRPr="00F55F2F" w:rsidRDefault="00716472" w:rsidP="008C246B">
      <w:pPr>
        <w:rPr>
          <w:lang w:val="en-AU"/>
        </w:rPr>
      </w:pPr>
      <w:r w:rsidRPr="00F55F2F">
        <w:rPr>
          <w:noProof/>
          <w:lang w:val="en-AU" w:eastAsia="en-AU"/>
        </w:rPr>
        <mc:AlternateContent>
          <mc:Choice Requires="wps">
            <w:drawing>
              <wp:anchor distT="0" distB="0" distL="114300" distR="114300" simplePos="0" relativeHeight="251699200" behindDoc="0" locked="0" layoutInCell="1" allowOverlap="1" wp14:anchorId="58C2BF97" wp14:editId="031F06B1">
                <wp:simplePos x="0" y="0"/>
                <wp:positionH relativeFrom="column">
                  <wp:posOffset>3937635</wp:posOffset>
                </wp:positionH>
                <wp:positionV relativeFrom="paragraph">
                  <wp:posOffset>1221105</wp:posOffset>
                </wp:positionV>
                <wp:extent cx="4575175" cy="286829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4575175" cy="2868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51249" w14:textId="5F625BE2" w:rsidR="00716472" w:rsidRDefault="00716472" w:rsidP="00716472">
                            <w:pPr>
                              <w:pStyle w:val="Heading2"/>
                              <w:numPr>
                                <w:ilvl w:val="1"/>
                                <w:numId w:val="24"/>
                              </w:numPr>
                              <w:rPr>
                                <w:lang w:val="en-AU"/>
                              </w:rPr>
                            </w:pPr>
                            <w:r w:rsidRPr="00D35E44">
                              <w:rPr>
                                <w:lang w:val="en-AU"/>
                              </w:rPr>
                              <w:t xml:space="preserve">Remodelled Design </w:t>
                            </w:r>
                            <w:r>
                              <w:rPr>
                                <w:lang w:val="en-AU"/>
                              </w:rPr>
                              <w:t>Written Description</w:t>
                            </w:r>
                          </w:p>
                          <w:p w14:paraId="414B5D80" w14:textId="77777777" w:rsidR="00716472" w:rsidRDefault="00716472" w:rsidP="00716472">
                            <w:pPr>
                              <w:pStyle w:val="NoSpacing"/>
                            </w:pPr>
                          </w:p>
                          <w:p w14:paraId="2CDEC6D5" w14:textId="77777777" w:rsidR="000A626B" w:rsidRDefault="00A63FFC" w:rsidP="00716472">
                            <w:r>
                              <w:t>This design, coming with the best score (of 39.5 out of 40) gives the user the best UX out of all the designs.</w:t>
                            </w:r>
                          </w:p>
                          <w:p w14:paraId="11D16C21" w14:textId="36C8077F" w:rsidR="000A626B" w:rsidRDefault="000A626B" w:rsidP="00716472">
                            <w:r>
                              <w:t>The easy workflow</w:t>
                            </w:r>
                            <w:r w:rsidR="00A63FFC">
                              <w:t xml:space="preserve"> assures the user a quality experience</w:t>
                            </w:r>
                            <w:r>
                              <w:t>, while allowing a fluid use of the solution.</w:t>
                            </w:r>
                          </w:p>
                          <w:p w14:paraId="13261388" w14:textId="1DD4E578" w:rsidR="000A626B" w:rsidRDefault="000A626B" w:rsidP="00716472">
                            <w:r>
                              <w:t>While being easy to use, the solution lacks no functionality; but rather borrows heavily from the layout design from Design Option 3. DO3’s sequence of events helps to encourage the user to learn how referencing is correctly applied to projects, case studies and reports. This helps accommodate for a wide range of user with different past experience with referencing, whether it be a lot, or none at all.</w:t>
                            </w:r>
                            <w:bookmarkStart w:id="0" w:name="_GoBack"/>
                            <w:bookmarkEnd w:id="0"/>
                          </w:p>
                          <w:p w14:paraId="21454F12" w14:textId="77777777" w:rsidR="000A626B" w:rsidRDefault="000A626B" w:rsidP="00716472"/>
                          <w:p w14:paraId="76398C98" w14:textId="77777777" w:rsidR="000A626B" w:rsidRDefault="000A626B" w:rsidP="00716472"/>
                          <w:p w14:paraId="60BFFA23" w14:textId="77777777" w:rsidR="00716472" w:rsidRDefault="00716472" w:rsidP="007164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BF97" id="Text Box 7" o:spid="_x0000_s1030" type="#_x0000_t202" style="position:absolute;margin-left:310.05pt;margin-top:96.15pt;width:360.25pt;height:225.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" filled="f" stroked="f">
                <v:textbox>
                  <w:txbxContent>
                    <w:p w14:paraId="57751249" w14:textId="5F625BE2" w:rsidR="00716472" w:rsidRDefault="00716472" w:rsidP="00716472">
                      <w:pPr>
                        <w:pStyle w:val="Heading2"/>
                        <w:numPr>
                          <w:ilvl w:val="1"/>
                          <w:numId w:val="24"/>
                        </w:numPr>
                        <w:rPr>
                          <w:lang w:val="en-AU"/>
                        </w:rPr>
                      </w:pPr>
                      <w:r w:rsidRPr="00D35E44">
                        <w:rPr>
                          <w:lang w:val="en-AU"/>
                        </w:rPr>
                        <w:t xml:space="preserve">Remodelled Design </w:t>
                      </w:r>
                      <w:r>
                        <w:rPr>
                          <w:lang w:val="en-AU"/>
                        </w:rPr>
                        <w:t>Written Description</w:t>
                      </w:r>
                    </w:p>
                    <w:p w14:paraId="414B5D80" w14:textId="77777777" w:rsidR="00716472" w:rsidRDefault="00716472" w:rsidP="00716472">
                      <w:pPr>
                        <w:pStyle w:val="NoSpacing"/>
                      </w:pPr>
                    </w:p>
                    <w:p w14:paraId="2CDEC6D5" w14:textId="77777777" w:rsidR="000A626B" w:rsidRDefault="00A63FFC" w:rsidP="00716472">
                      <w:r>
                        <w:t>This design, coming with the best score (of 39.5 out of 40) gives the user the best UX out of all the designs.</w:t>
                      </w:r>
                    </w:p>
                    <w:p w14:paraId="11D16C21" w14:textId="36C8077F" w:rsidR="000A626B" w:rsidRDefault="000A626B" w:rsidP="00716472">
                      <w:r>
                        <w:t>The easy workflow</w:t>
                      </w:r>
                      <w:r w:rsidR="00A63FFC">
                        <w:t xml:space="preserve"> assures the user a quality experience</w:t>
                      </w:r>
                      <w:r>
                        <w:t>, while allowing a fluid use of the solution.</w:t>
                      </w:r>
                    </w:p>
                    <w:p w14:paraId="13261388" w14:textId="1DD4E578" w:rsidR="000A626B" w:rsidRDefault="000A626B" w:rsidP="00716472">
                      <w:r>
                        <w:t>While being easy to use, the solution lacks no functionality; but rather borrows heavily from the layout design from Design Option 3. DO3’s sequence of events helps to encourage the user to learn how referencing is correctly applied to projects, case studies and reports. This helps accommodate for a wide range of user with different past experience with referencing, whether it be a lot, or none at all.</w:t>
                      </w:r>
                      <w:bookmarkStart w:id="1" w:name="_GoBack"/>
                      <w:bookmarkEnd w:id="1"/>
                    </w:p>
                    <w:p w14:paraId="21454F12" w14:textId="77777777" w:rsidR="000A626B" w:rsidRDefault="000A626B" w:rsidP="00716472"/>
                    <w:p w14:paraId="76398C98" w14:textId="77777777" w:rsidR="000A626B" w:rsidRDefault="000A626B" w:rsidP="00716472"/>
                    <w:p w14:paraId="60BFFA23" w14:textId="77777777" w:rsidR="00716472" w:rsidRDefault="00716472" w:rsidP="00716472"/>
                  </w:txbxContent>
                </v:textbox>
                <w10:wrap type="square"/>
              </v:shape>
            </w:pict>
          </mc:Fallback>
        </mc:AlternateContent>
      </w:r>
    </w:p>
    <w:tbl>
      <w:tblPr>
        <w:tblStyle w:val="GridTable3-Accent3"/>
        <w:tblW w:w="0" w:type="auto"/>
        <w:tblLook w:val="04A0" w:firstRow="1" w:lastRow="0" w:firstColumn="1" w:lastColumn="0" w:noHBand="0" w:noVBand="1"/>
      </w:tblPr>
      <w:tblGrid>
        <w:gridCol w:w="2337"/>
        <w:gridCol w:w="2337"/>
      </w:tblGrid>
      <w:tr w:rsidR="008C246B" w:rsidRPr="00F55F2F" w14:paraId="3E0C0714" w14:textId="77777777" w:rsidTr="009723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68366667" w14:textId="77777777" w:rsidR="008C246B" w:rsidRPr="00F55F2F" w:rsidRDefault="008C246B" w:rsidP="00972390">
            <w:pPr>
              <w:rPr>
                <w:lang w:val="en-AU"/>
              </w:rPr>
            </w:pPr>
            <w:r w:rsidRPr="00F55F2F">
              <w:rPr>
                <w:lang w:val="en-AU"/>
              </w:rPr>
              <w:t>Criteria</w:t>
            </w:r>
          </w:p>
        </w:tc>
        <w:tc>
          <w:tcPr>
            <w:tcW w:w="2337" w:type="dxa"/>
          </w:tcPr>
          <w:p w14:paraId="0A035CCE" w14:textId="77777777" w:rsidR="008C246B" w:rsidRPr="00F55F2F" w:rsidRDefault="008C246B" w:rsidP="00972390">
            <w:pPr>
              <w:cnfStyle w:val="100000000000" w:firstRow="1" w:lastRow="0" w:firstColumn="0" w:lastColumn="0" w:oddVBand="0" w:evenVBand="0" w:oddHBand="0" w:evenHBand="0" w:firstRowFirstColumn="0" w:firstRowLastColumn="0" w:lastRowFirstColumn="0" w:lastRowLastColumn="0"/>
              <w:rPr>
                <w:lang w:val="en-AU"/>
              </w:rPr>
            </w:pPr>
            <w:r w:rsidRPr="00F55F2F">
              <w:rPr>
                <w:lang w:val="en-AU"/>
              </w:rPr>
              <w:t>Design Option 1</w:t>
            </w:r>
          </w:p>
        </w:tc>
      </w:tr>
      <w:tr w:rsidR="008C246B" w:rsidRPr="00F55F2F" w14:paraId="48E85B09" w14:textId="77777777" w:rsidTr="0097239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E78659A" w14:textId="77777777" w:rsidR="008C246B" w:rsidRPr="00F55F2F" w:rsidRDefault="008C246B" w:rsidP="00972390">
            <w:pPr>
              <w:rPr>
                <w:lang w:val="en-AU"/>
              </w:rPr>
            </w:pPr>
            <w:r w:rsidRPr="00F55F2F">
              <w:rPr>
                <w:lang w:val="en-AU"/>
              </w:rPr>
              <w:t>Speed of Operation</w:t>
            </w:r>
          </w:p>
        </w:tc>
        <w:tc>
          <w:tcPr>
            <w:tcW w:w="2337" w:type="dxa"/>
            <w:vAlign w:val="center"/>
          </w:tcPr>
          <w:p w14:paraId="1BDEAEE5" w14:textId="189049F5" w:rsidR="008C246B" w:rsidRPr="00F55F2F" w:rsidRDefault="008C246B" w:rsidP="00972390">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10</w:t>
            </w:r>
            <w:r w:rsidRPr="00F55F2F">
              <w:rPr>
                <w:sz w:val="28"/>
                <w:szCs w:val="28"/>
                <w:lang w:val="en-AU"/>
              </w:rPr>
              <w:t xml:space="preserve"> / 10</w:t>
            </w:r>
          </w:p>
        </w:tc>
      </w:tr>
      <w:tr w:rsidR="008C246B" w:rsidRPr="00F55F2F" w14:paraId="2044508A" w14:textId="77777777" w:rsidTr="00972390">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4F94BED" w14:textId="77777777" w:rsidR="008C246B" w:rsidRPr="00F55F2F" w:rsidRDefault="008C246B" w:rsidP="00972390">
            <w:pPr>
              <w:rPr>
                <w:lang w:val="en-AU"/>
              </w:rPr>
            </w:pPr>
            <w:r w:rsidRPr="00F55F2F">
              <w:rPr>
                <w:lang w:val="en-AU"/>
              </w:rPr>
              <w:t>Ease of Use</w:t>
            </w:r>
          </w:p>
        </w:tc>
        <w:tc>
          <w:tcPr>
            <w:tcW w:w="2337" w:type="dxa"/>
            <w:vAlign w:val="center"/>
          </w:tcPr>
          <w:p w14:paraId="3AE28CE7" w14:textId="1978824A" w:rsidR="008C246B" w:rsidRPr="00F55F2F" w:rsidRDefault="008C246B" w:rsidP="00972390">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10 </w:t>
            </w:r>
            <w:r w:rsidRPr="00F55F2F">
              <w:rPr>
                <w:sz w:val="28"/>
                <w:szCs w:val="28"/>
                <w:lang w:val="en-AU"/>
              </w:rPr>
              <w:t>/ 10</w:t>
            </w:r>
          </w:p>
        </w:tc>
      </w:tr>
      <w:tr w:rsidR="008C246B" w:rsidRPr="00F55F2F" w14:paraId="6C06F5D1" w14:textId="77777777" w:rsidTr="0097239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77D270B5" w14:textId="77777777" w:rsidR="008C246B" w:rsidRPr="00F55F2F" w:rsidRDefault="008C246B" w:rsidP="00972390">
            <w:pPr>
              <w:rPr>
                <w:lang w:val="en-AU"/>
              </w:rPr>
            </w:pPr>
            <w:r w:rsidRPr="00F55F2F">
              <w:rPr>
                <w:lang w:val="en-AU"/>
              </w:rPr>
              <w:t>Readability</w:t>
            </w:r>
          </w:p>
        </w:tc>
        <w:tc>
          <w:tcPr>
            <w:tcW w:w="2337" w:type="dxa"/>
            <w:vAlign w:val="center"/>
          </w:tcPr>
          <w:p w14:paraId="5F3AC0E5" w14:textId="6F3F1B82" w:rsidR="008C246B" w:rsidRPr="00F55F2F" w:rsidRDefault="008C246B" w:rsidP="00972390">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 xml:space="preserve">4.5 </w:t>
            </w:r>
            <w:r w:rsidRPr="00F55F2F">
              <w:rPr>
                <w:sz w:val="28"/>
                <w:szCs w:val="28"/>
                <w:lang w:val="en-AU"/>
              </w:rPr>
              <w:t>/ 5</w:t>
            </w:r>
          </w:p>
        </w:tc>
      </w:tr>
      <w:tr w:rsidR="008C246B" w:rsidRPr="00F55F2F" w14:paraId="4C78EFB2" w14:textId="77777777" w:rsidTr="00972390">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21150F4" w14:textId="77777777" w:rsidR="008C246B" w:rsidRPr="00F55F2F" w:rsidRDefault="008C246B" w:rsidP="00972390">
            <w:pPr>
              <w:rPr>
                <w:lang w:val="en-AU"/>
              </w:rPr>
            </w:pPr>
            <w:r w:rsidRPr="00F55F2F">
              <w:rPr>
                <w:lang w:val="en-AU"/>
              </w:rPr>
              <w:t>Attractiveness</w:t>
            </w:r>
          </w:p>
        </w:tc>
        <w:tc>
          <w:tcPr>
            <w:tcW w:w="2337" w:type="dxa"/>
            <w:vAlign w:val="center"/>
          </w:tcPr>
          <w:p w14:paraId="4D5B8E8F" w14:textId="58A21E01" w:rsidR="008C246B" w:rsidRPr="00F55F2F" w:rsidRDefault="008C246B" w:rsidP="00972390">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5 </w:t>
            </w:r>
            <w:r w:rsidRPr="00F55F2F">
              <w:rPr>
                <w:sz w:val="28"/>
                <w:szCs w:val="28"/>
                <w:lang w:val="en-AU"/>
              </w:rPr>
              <w:t>/ 5</w:t>
            </w:r>
          </w:p>
        </w:tc>
      </w:tr>
      <w:tr w:rsidR="008C246B" w:rsidRPr="00F55F2F" w14:paraId="1B8C4102" w14:textId="77777777" w:rsidTr="0097239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56906125" w14:textId="77777777" w:rsidR="008C246B" w:rsidRPr="00F55F2F" w:rsidRDefault="008C246B" w:rsidP="00972390">
            <w:pPr>
              <w:rPr>
                <w:lang w:val="en-AU"/>
              </w:rPr>
            </w:pPr>
            <w:r w:rsidRPr="00F55F2F">
              <w:rPr>
                <w:lang w:val="en-AU"/>
              </w:rPr>
              <w:t>Accessibility</w:t>
            </w:r>
          </w:p>
        </w:tc>
        <w:tc>
          <w:tcPr>
            <w:tcW w:w="2337" w:type="dxa"/>
            <w:vAlign w:val="center"/>
          </w:tcPr>
          <w:p w14:paraId="7BEBAE57" w14:textId="09D7E10D" w:rsidR="008C246B" w:rsidRPr="00F55F2F" w:rsidRDefault="008C246B" w:rsidP="00972390">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 xml:space="preserve">5 </w:t>
            </w:r>
            <w:r w:rsidRPr="00F55F2F">
              <w:rPr>
                <w:sz w:val="28"/>
                <w:szCs w:val="28"/>
                <w:lang w:val="en-AU"/>
              </w:rPr>
              <w:t>/ 5</w:t>
            </w:r>
          </w:p>
        </w:tc>
      </w:tr>
      <w:tr w:rsidR="008C246B" w:rsidRPr="00F55F2F" w14:paraId="606C9FED" w14:textId="77777777" w:rsidTr="00972390">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EA6B7E0" w14:textId="77777777" w:rsidR="008C246B" w:rsidRPr="00F55F2F" w:rsidRDefault="008C246B" w:rsidP="00972390">
            <w:pPr>
              <w:rPr>
                <w:lang w:val="en-AU"/>
              </w:rPr>
            </w:pPr>
            <w:r w:rsidRPr="00F55F2F">
              <w:rPr>
                <w:lang w:val="en-AU"/>
              </w:rPr>
              <w:t>Usability</w:t>
            </w:r>
          </w:p>
        </w:tc>
        <w:tc>
          <w:tcPr>
            <w:tcW w:w="2337" w:type="dxa"/>
            <w:vAlign w:val="center"/>
          </w:tcPr>
          <w:p w14:paraId="0CE8F787" w14:textId="198FEBB5" w:rsidR="008C246B" w:rsidRPr="00F55F2F" w:rsidRDefault="008C246B" w:rsidP="00972390">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5 </w:t>
            </w:r>
            <w:r w:rsidRPr="00F55F2F">
              <w:rPr>
                <w:sz w:val="28"/>
                <w:szCs w:val="28"/>
                <w:lang w:val="en-AU"/>
              </w:rPr>
              <w:t>/ 5</w:t>
            </w:r>
          </w:p>
        </w:tc>
      </w:tr>
      <w:tr w:rsidR="008C246B" w:rsidRPr="00F55F2F" w14:paraId="6B33593E" w14:textId="77777777" w:rsidTr="00972390">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4240358B" w14:textId="28E7F3FE" w:rsidR="008C246B" w:rsidRPr="00F55F2F" w:rsidRDefault="008C246B" w:rsidP="00972390">
            <w:pPr>
              <w:rPr>
                <w:lang w:val="en-AU"/>
              </w:rPr>
            </w:pPr>
            <w:r w:rsidRPr="00F55F2F">
              <w:rPr>
                <w:lang w:val="en-AU"/>
              </w:rPr>
              <w:t>Total</w:t>
            </w:r>
          </w:p>
        </w:tc>
        <w:tc>
          <w:tcPr>
            <w:tcW w:w="2337" w:type="dxa"/>
            <w:vAlign w:val="center"/>
          </w:tcPr>
          <w:p w14:paraId="3452E54C" w14:textId="0A52281E" w:rsidR="008C246B" w:rsidRPr="00F55F2F" w:rsidRDefault="008C246B" w:rsidP="008C246B">
            <w:pPr>
              <w:keepNext/>
              <w:jc w:val="center"/>
              <w:cnfStyle w:val="000000100000" w:firstRow="0" w:lastRow="0" w:firstColumn="0" w:lastColumn="0" w:oddVBand="0" w:evenVBand="0" w:oddHBand="1" w:evenHBand="0" w:firstRowFirstColumn="0" w:firstRowLastColumn="0" w:lastRowFirstColumn="0" w:lastRowLastColumn="0"/>
              <w:rPr>
                <w:sz w:val="24"/>
                <w:szCs w:val="24"/>
                <w:lang w:val="en-AU"/>
              </w:rPr>
            </w:pPr>
            <w:r w:rsidRPr="00F55F2F">
              <w:rPr>
                <w:sz w:val="40"/>
                <w:szCs w:val="40"/>
                <w:lang w:val="en-AU"/>
              </w:rPr>
              <w:t xml:space="preserve">39.5 </w:t>
            </w:r>
            <w:r w:rsidRPr="00F55F2F">
              <w:rPr>
                <w:sz w:val="24"/>
                <w:szCs w:val="24"/>
                <w:lang w:val="en-AU"/>
              </w:rPr>
              <w:t>/ 40</w:t>
            </w:r>
          </w:p>
        </w:tc>
      </w:tr>
    </w:tbl>
    <w:p w14:paraId="171CC7BE" w14:textId="033FA390" w:rsidR="00643B52" w:rsidRPr="00F55F2F" w:rsidRDefault="007E376D" w:rsidP="007E376D">
      <w:pPr>
        <w:pStyle w:val="Caption"/>
        <w:rPr>
          <w:lang w:val="en-AU"/>
        </w:rPr>
      </w:pPr>
      <w:r w:rsidRPr="00F55F2F">
        <w:rPr>
          <w:lang w:val="en-AU"/>
        </w:rPr>
        <w:t>Remodelled Design Score</w:t>
      </w:r>
    </w:p>
    <w:p w14:paraId="43942EB8" w14:textId="0AD95F88" w:rsidR="00EF113D" w:rsidRPr="00F55F2F" w:rsidRDefault="00EF113D" w:rsidP="003221CF">
      <w:pPr>
        <w:pStyle w:val="Heading2"/>
        <w:numPr>
          <w:ilvl w:val="0"/>
          <w:numId w:val="0"/>
        </w:numPr>
        <w:rPr>
          <w:lang w:val="en-AU"/>
        </w:rPr>
      </w:pPr>
    </w:p>
    <w:sectPr w:rsidR="00EF113D" w:rsidRPr="00F55F2F" w:rsidSect="00E7125D">
      <w:footerReference w:type="even" r:id="rId29"/>
      <w:footerReference w:type="default" r:id="rId30"/>
      <w:pgSz w:w="15840" w:h="12240" w:orient="landscape"/>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460F29" w14:textId="77777777" w:rsidR="008523EA" w:rsidRDefault="008523EA">
      <w:pPr>
        <w:spacing w:after="0" w:line="240" w:lineRule="auto"/>
      </w:pPr>
      <w:r>
        <w:separator/>
      </w:r>
    </w:p>
  </w:endnote>
  <w:endnote w:type="continuationSeparator" w:id="0">
    <w:p w14:paraId="6B3F2F4A" w14:textId="77777777" w:rsidR="008523EA" w:rsidRDefault="00852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panose1 w:val="03000509000000000000"/>
    <w:charset w:val="88"/>
    <w:family w:val="auto"/>
    <w:pitch w:val="variable"/>
    <w:sig w:usb0="A00002BF" w:usb1="38CF7CFA" w:usb2="00000016" w:usb3="00000000" w:csb0="0014000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charset w:val="88"/>
    <w:family w:val="auto"/>
    <w:pitch w:val="variable"/>
    <w:sig w:usb0="A00002BF" w:usb1="38CF7CFA" w:usb2="00000016" w:usb3="00000000" w:csb0="001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44830" w14:textId="77777777" w:rsidR="00972390" w:rsidRDefault="00972390" w:rsidP="00AA0E4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EF5E60" w14:textId="77777777" w:rsidR="00972390" w:rsidRDefault="00972390" w:rsidP="00DB557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03965" w14:textId="29E8F219" w:rsidR="00972390" w:rsidRDefault="00972390" w:rsidP="00AA0E4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26B">
      <w:rPr>
        <w:rStyle w:val="PageNumber"/>
        <w:noProof/>
      </w:rPr>
      <w:t>8</w:t>
    </w:r>
    <w:r>
      <w:rPr>
        <w:rStyle w:val="PageNumber"/>
      </w:rPr>
      <w:fldChar w:fldCharType="end"/>
    </w:r>
  </w:p>
  <w:p w14:paraId="3051BC44" w14:textId="77777777" w:rsidR="00972390" w:rsidRDefault="00972390" w:rsidP="00DB5574">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56C0B4" w14:textId="77777777" w:rsidR="008523EA" w:rsidRDefault="008523EA">
      <w:pPr>
        <w:spacing w:after="0" w:line="240" w:lineRule="auto"/>
      </w:pPr>
      <w:r>
        <w:separator/>
      </w:r>
    </w:p>
  </w:footnote>
  <w:footnote w:type="continuationSeparator" w:id="0">
    <w:p w14:paraId="32473A78" w14:textId="77777777" w:rsidR="008523EA" w:rsidRDefault="008523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E82A4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D62CBE"/>
    <w:multiLevelType w:val="multilevel"/>
    <w:tmpl w:val="06E845B6"/>
    <w:lvl w:ilvl="0">
      <w:start w:val="5"/>
      <w:numFmt w:val="decimal"/>
      <w:lvlText w:val="%1"/>
      <w:lvlJc w:val="left"/>
      <w:pPr>
        <w:ind w:left="400" w:hanging="400"/>
      </w:pPr>
      <w:rPr>
        <w:rFonts w:hint="default"/>
      </w:rPr>
    </w:lvl>
    <w:lvl w:ilvl="1">
      <w:start w:val="6"/>
      <w:numFmt w:val="decimal"/>
      <w:lvlText w:val="%1.%2"/>
      <w:lvlJc w:val="left"/>
      <w:pPr>
        <w:ind w:left="720" w:hanging="720"/>
      </w:pPr>
      <w:rPr>
        <w:rFonts w:hint="default"/>
        <w:color w:val="5B9BD5"/>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9E3E52"/>
    <w:multiLevelType w:val="hybridMultilevel"/>
    <w:tmpl w:val="05D29DBA"/>
    <w:lvl w:ilvl="0" w:tplc="0C090001">
      <w:start w:val="1"/>
      <w:numFmt w:val="bullet"/>
      <w:lvlText w:val=""/>
      <w:lvlJc w:val="left"/>
      <w:pPr>
        <w:ind w:left="2520" w:hanging="360"/>
      </w:pPr>
      <w:rPr>
        <w:rFonts w:ascii="Symbol" w:hAnsi="Symbol"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3" w15:restartNumberingAfterBreak="0">
    <w:nsid w:val="27355C20"/>
    <w:multiLevelType w:val="hybridMultilevel"/>
    <w:tmpl w:val="1D6C05B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30FD18D5"/>
    <w:multiLevelType w:val="hybridMultilevel"/>
    <w:tmpl w:val="8E1C74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AB20E15"/>
    <w:multiLevelType w:val="multilevel"/>
    <w:tmpl w:val="C3BA4628"/>
    <w:lvl w:ilvl="0">
      <w:start w:val="5"/>
      <w:numFmt w:val="decimal"/>
      <w:lvlText w:val="%1"/>
      <w:lvlJc w:val="left"/>
      <w:pPr>
        <w:ind w:left="400" w:hanging="4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0250108"/>
    <w:multiLevelType w:val="hybridMultilevel"/>
    <w:tmpl w:val="932ECFBA"/>
    <w:lvl w:ilvl="0" w:tplc="0C090001">
      <w:start w:val="1"/>
      <w:numFmt w:val="bullet"/>
      <w:lvlText w:val=""/>
      <w:lvlJc w:val="left"/>
      <w:pPr>
        <w:ind w:left="1512" w:hanging="360"/>
      </w:pPr>
      <w:rPr>
        <w:rFonts w:ascii="Symbol" w:hAnsi="Symbol" w:hint="default"/>
      </w:rPr>
    </w:lvl>
    <w:lvl w:ilvl="1" w:tplc="0C090003" w:tentative="1">
      <w:start w:val="1"/>
      <w:numFmt w:val="bullet"/>
      <w:lvlText w:val="o"/>
      <w:lvlJc w:val="left"/>
      <w:pPr>
        <w:ind w:left="2232" w:hanging="360"/>
      </w:pPr>
      <w:rPr>
        <w:rFonts w:ascii="Courier New" w:hAnsi="Courier New" w:cs="Courier New" w:hint="default"/>
      </w:rPr>
    </w:lvl>
    <w:lvl w:ilvl="2" w:tplc="0C090005" w:tentative="1">
      <w:start w:val="1"/>
      <w:numFmt w:val="bullet"/>
      <w:lvlText w:val=""/>
      <w:lvlJc w:val="left"/>
      <w:pPr>
        <w:ind w:left="2952" w:hanging="360"/>
      </w:pPr>
      <w:rPr>
        <w:rFonts w:ascii="Wingdings" w:hAnsi="Wingdings" w:hint="default"/>
      </w:rPr>
    </w:lvl>
    <w:lvl w:ilvl="3" w:tplc="0C090001" w:tentative="1">
      <w:start w:val="1"/>
      <w:numFmt w:val="bullet"/>
      <w:lvlText w:val=""/>
      <w:lvlJc w:val="left"/>
      <w:pPr>
        <w:ind w:left="3672" w:hanging="360"/>
      </w:pPr>
      <w:rPr>
        <w:rFonts w:ascii="Symbol" w:hAnsi="Symbol" w:hint="default"/>
      </w:rPr>
    </w:lvl>
    <w:lvl w:ilvl="4" w:tplc="0C090003" w:tentative="1">
      <w:start w:val="1"/>
      <w:numFmt w:val="bullet"/>
      <w:lvlText w:val="o"/>
      <w:lvlJc w:val="left"/>
      <w:pPr>
        <w:ind w:left="4392" w:hanging="360"/>
      </w:pPr>
      <w:rPr>
        <w:rFonts w:ascii="Courier New" w:hAnsi="Courier New" w:cs="Courier New" w:hint="default"/>
      </w:rPr>
    </w:lvl>
    <w:lvl w:ilvl="5" w:tplc="0C090005" w:tentative="1">
      <w:start w:val="1"/>
      <w:numFmt w:val="bullet"/>
      <w:lvlText w:val=""/>
      <w:lvlJc w:val="left"/>
      <w:pPr>
        <w:ind w:left="5112" w:hanging="360"/>
      </w:pPr>
      <w:rPr>
        <w:rFonts w:ascii="Wingdings" w:hAnsi="Wingdings" w:hint="default"/>
      </w:rPr>
    </w:lvl>
    <w:lvl w:ilvl="6" w:tplc="0C090001" w:tentative="1">
      <w:start w:val="1"/>
      <w:numFmt w:val="bullet"/>
      <w:lvlText w:val=""/>
      <w:lvlJc w:val="left"/>
      <w:pPr>
        <w:ind w:left="5832" w:hanging="360"/>
      </w:pPr>
      <w:rPr>
        <w:rFonts w:ascii="Symbol" w:hAnsi="Symbol" w:hint="default"/>
      </w:rPr>
    </w:lvl>
    <w:lvl w:ilvl="7" w:tplc="0C090003" w:tentative="1">
      <w:start w:val="1"/>
      <w:numFmt w:val="bullet"/>
      <w:lvlText w:val="o"/>
      <w:lvlJc w:val="left"/>
      <w:pPr>
        <w:ind w:left="6552" w:hanging="360"/>
      </w:pPr>
      <w:rPr>
        <w:rFonts w:ascii="Courier New" w:hAnsi="Courier New" w:cs="Courier New" w:hint="default"/>
      </w:rPr>
    </w:lvl>
    <w:lvl w:ilvl="8" w:tplc="0C090005" w:tentative="1">
      <w:start w:val="1"/>
      <w:numFmt w:val="bullet"/>
      <w:lvlText w:val=""/>
      <w:lvlJc w:val="left"/>
      <w:pPr>
        <w:ind w:left="7272" w:hanging="360"/>
      </w:pPr>
      <w:rPr>
        <w:rFonts w:ascii="Wingdings" w:hAnsi="Wingdings" w:hint="default"/>
      </w:rPr>
    </w:lvl>
  </w:abstractNum>
  <w:abstractNum w:abstractNumId="7" w15:restartNumberingAfterBreak="0">
    <w:nsid w:val="44431260"/>
    <w:multiLevelType w:val="hybridMultilevel"/>
    <w:tmpl w:val="57A2725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469A52F2"/>
    <w:multiLevelType w:val="multilevel"/>
    <w:tmpl w:val="24C8856C"/>
    <w:lvl w:ilvl="0">
      <w:start w:val="1"/>
      <w:numFmt w:val="decimal"/>
      <w:pStyle w:val="Heading1"/>
      <w:lvlText w:val="%1"/>
      <w:lvlJc w:val="left"/>
      <w:pPr>
        <w:ind w:left="432" w:hanging="432"/>
      </w:pPr>
      <w:rPr>
        <w:rFonts w:hint="default"/>
        <w:color w:val="5B9BD5" w:themeColor="accent1"/>
      </w:rPr>
    </w:lvl>
    <w:lvl w:ilvl="1">
      <w:start w:val="1"/>
      <w:numFmt w:val="decimal"/>
      <w:pStyle w:val="Heading2"/>
      <w:lvlText w:val="%1.%2"/>
      <w:lvlJc w:val="left"/>
      <w:pPr>
        <w:ind w:left="576" w:hanging="576"/>
      </w:pPr>
      <w:rPr>
        <w:rFonts w:hint="default"/>
        <w:color w:val="5B9BD5"/>
      </w:rPr>
    </w:lvl>
    <w:lvl w:ilvl="2">
      <w:start w:val="1"/>
      <w:numFmt w:val="decimal"/>
      <w:lvlText w:val="%1.%2.%3"/>
      <w:lvlJc w:val="left"/>
      <w:pPr>
        <w:ind w:left="720" w:hanging="720"/>
      </w:pPr>
      <w:rPr>
        <w:rFonts w:hint="default"/>
        <w:color w:val="5B9BD5" w:themeColor="accent1"/>
      </w:rPr>
    </w:lvl>
    <w:lvl w:ilvl="3">
      <w:start w:val="1"/>
      <w:numFmt w:val="decimal"/>
      <w:pStyle w:val="Heading4"/>
      <w:lvlText w:val="%1.%2.%3.%4"/>
      <w:lvlJc w:val="left"/>
      <w:pPr>
        <w:ind w:left="864" w:hanging="864"/>
      </w:pPr>
      <w:rPr>
        <w:rFonts w:hint="default"/>
        <w:color w:val="5B9BD5" w:themeColor="accent1"/>
      </w:rPr>
    </w:lvl>
    <w:lvl w:ilvl="4">
      <w:start w:val="1"/>
      <w:numFmt w:val="decimal"/>
      <w:pStyle w:val="Heading5"/>
      <w:lvlText w:val="%1.%2.%3.%4.%5"/>
      <w:lvlJc w:val="left"/>
      <w:pPr>
        <w:ind w:left="1008" w:hanging="1008"/>
      </w:pPr>
      <w:rPr>
        <w:rFonts w:hint="default"/>
        <w:color w:val="5B9BD5" w:themeColor="accent1"/>
      </w:rPr>
    </w:lvl>
    <w:lvl w:ilvl="5">
      <w:start w:val="1"/>
      <w:numFmt w:val="decimal"/>
      <w:pStyle w:val="Heading6"/>
      <w:lvlText w:val="%1.%2.%3.%4.%5.%6"/>
      <w:lvlJc w:val="left"/>
      <w:pPr>
        <w:ind w:left="1152" w:hanging="1152"/>
      </w:pPr>
      <w:rPr>
        <w:rFonts w:hint="default"/>
        <w:color w:val="5B9BD5" w:themeColor="accent1"/>
      </w:rPr>
    </w:lvl>
    <w:lvl w:ilvl="6">
      <w:start w:val="1"/>
      <w:numFmt w:val="decimal"/>
      <w:pStyle w:val="Heading7"/>
      <w:lvlText w:val="%1.%2.%3.%4.%5.%6.%7"/>
      <w:lvlJc w:val="left"/>
      <w:pPr>
        <w:ind w:left="1296" w:hanging="1296"/>
      </w:pPr>
      <w:rPr>
        <w:rFonts w:hint="default"/>
        <w:color w:val="5B9BD5" w:themeColor="accent1"/>
      </w:rPr>
    </w:lvl>
    <w:lvl w:ilvl="7">
      <w:start w:val="1"/>
      <w:numFmt w:val="decimal"/>
      <w:pStyle w:val="Heading8"/>
      <w:lvlText w:val="%1.%2.%3.%4.%5.%6.%7.%8"/>
      <w:lvlJc w:val="left"/>
      <w:pPr>
        <w:ind w:left="1440" w:hanging="1440"/>
      </w:pPr>
      <w:rPr>
        <w:rFonts w:hint="default"/>
        <w:color w:val="5B9BD5" w:themeColor="accent1"/>
      </w:rPr>
    </w:lvl>
    <w:lvl w:ilvl="8">
      <w:start w:val="1"/>
      <w:numFmt w:val="decimal"/>
      <w:pStyle w:val="Heading9"/>
      <w:lvlText w:val="%1.%2.%3.%4.%5.%6.%7.%8.%9"/>
      <w:lvlJc w:val="left"/>
      <w:pPr>
        <w:ind w:left="1584" w:hanging="1584"/>
      </w:pPr>
      <w:rPr>
        <w:rFonts w:hint="default"/>
        <w:color w:val="5B9BD5" w:themeColor="accent1"/>
      </w:rPr>
    </w:lvl>
  </w:abstractNum>
  <w:abstractNum w:abstractNumId="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8A3A35"/>
    <w:multiLevelType w:val="hybridMultilevel"/>
    <w:tmpl w:val="A7D897FC"/>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1" w15:restartNumberingAfterBreak="0">
    <w:nsid w:val="6A5765A3"/>
    <w:multiLevelType w:val="multilevel"/>
    <w:tmpl w:val="97B0AC1C"/>
    <w:lvl w:ilvl="0">
      <w:start w:val="5"/>
      <w:numFmt w:val="decimal"/>
      <w:lvlText w:val="%1"/>
      <w:lvlJc w:val="left"/>
      <w:pPr>
        <w:ind w:left="400" w:hanging="400"/>
      </w:pPr>
      <w:rPr>
        <w:rFonts w:hint="default"/>
      </w:rPr>
    </w:lvl>
    <w:lvl w:ilvl="1">
      <w:start w:val="3"/>
      <w:numFmt w:val="decimal"/>
      <w:lvlText w:val="%1.%2"/>
      <w:lvlJc w:val="left"/>
      <w:pPr>
        <w:ind w:left="720" w:hanging="720"/>
      </w:pPr>
      <w:rPr>
        <w:rFonts w:hint="default"/>
        <w:color w:val="5B9BD5"/>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7925BB4"/>
    <w:multiLevelType w:val="multilevel"/>
    <w:tmpl w:val="2444C9B2"/>
    <w:lvl w:ilvl="0">
      <w:start w:val="5"/>
      <w:numFmt w:val="decimal"/>
      <w:lvlText w:val="%1"/>
      <w:lvlJc w:val="left"/>
      <w:pPr>
        <w:ind w:left="400" w:hanging="400"/>
      </w:pPr>
      <w:rPr>
        <w:rFonts w:hint="default"/>
      </w:rPr>
    </w:lvl>
    <w:lvl w:ilvl="1">
      <w:start w:val="2"/>
      <w:numFmt w:val="decimal"/>
      <w:lvlText w:val="%1.%2"/>
      <w:lvlJc w:val="left"/>
      <w:pPr>
        <w:ind w:left="720" w:hanging="720"/>
      </w:pPr>
      <w:rPr>
        <w:rFonts w:hint="default"/>
        <w:color w:val="5B9BD5"/>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8B63B2E"/>
    <w:multiLevelType w:val="hybridMultilevel"/>
    <w:tmpl w:val="3C24851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4"/>
  </w:num>
  <w:num w:numId="14">
    <w:abstractNumId w:val="0"/>
  </w:num>
  <w:num w:numId="15">
    <w:abstractNumId w:val="6"/>
  </w:num>
  <w:num w:numId="16">
    <w:abstractNumId w:val="10"/>
  </w:num>
  <w:num w:numId="17">
    <w:abstractNumId w:val="3"/>
  </w:num>
  <w:num w:numId="18">
    <w:abstractNumId w:val="2"/>
  </w:num>
  <w:num w:numId="19">
    <w:abstractNumId w:val="7"/>
  </w:num>
  <w:num w:numId="20">
    <w:abstractNumId w:val="13"/>
  </w:num>
  <w:num w:numId="21">
    <w:abstractNumId w:val="1"/>
  </w:num>
  <w:num w:numId="22">
    <w:abstractNumId w:val="5"/>
  </w:num>
  <w:num w:numId="23">
    <w:abstractNumId w:val="1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DSytDAxMjA3MTIyNTNX0lEKTi0uzszPAykwqgUAlG90iywAAAA="/>
  </w:docVars>
  <w:rsids>
    <w:rsidRoot w:val="00777CEC"/>
    <w:rsid w:val="000323F8"/>
    <w:rsid w:val="00040E38"/>
    <w:rsid w:val="00050FAA"/>
    <w:rsid w:val="000612D3"/>
    <w:rsid w:val="000A626B"/>
    <w:rsid w:val="000B7CCF"/>
    <w:rsid w:val="000C306E"/>
    <w:rsid w:val="000D172C"/>
    <w:rsid w:val="000D3323"/>
    <w:rsid w:val="000E32BA"/>
    <w:rsid w:val="001115EB"/>
    <w:rsid w:val="0012274C"/>
    <w:rsid w:val="001413B0"/>
    <w:rsid w:val="00165889"/>
    <w:rsid w:val="0018081D"/>
    <w:rsid w:val="001D626F"/>
    <w:rsid w:val="002053F2"/>
    <w:rsid w:val="00206FED"/>
    <w:rsid w:val="00235481"/>
    <w:rsid w:val="00247253"/>
    <w:rsid w:val="002569BD"/>
    <w:rsid w:val="00271BA7"/>
    <w:rsid w:val="00292197"/>
    <w:rsid w:val="002A5DAF"/>
    <w:rsid w:val="002B3328"/>
    <w:rsid w:val="002B7B1E"/>
    <w:rsid w:val="002D04B9"/>
    <w:rsid w:val="002D2F7A"/>
    <w:rsid w:val="003140EB"/>
    <w:rsid w:val="003221CF"/>
    <w:rsid w:val="00322511"/>
    <w:rsid w:val="00334B42"/>
    <w:rsid w:val="003550C2"/>
    <w:rsid w:val="00357A6B"/>
    <w:rsid w:val="00357BAC"/>
    <w:rsid w:val="00366E57"/>
    <w:rsid w:val="0037191E"/>
    <w:rsid w:val="00386EEF"/>
    <w:rsid w:val="003B02E7"/>
    <w:rsid w:val="003B353E"/>
    <w:rsid w:val="00425ECB"/>
    <w:rsid w:val="00432CF2"/>
    <w:rsid w:val="0044440B"/>
    <w:rsid w:val="00465653"/>
    <w:rsid w:val="00472467"/>
    <w:rsid w:val="00474EAF"/>
    <w:rsid w:val="00493FB2"/>
    <w:rsid w:val="004C1E2D"/>
    <w:rsid w:val="004C2FA2"/>
    <w:rsid w:val="00521E17"/>
    <w:rsid w:val="00530BE9"/>
    <w:rsid w:val="005351B2"/>
    <w:rsid w:val="00564F4A"/>
    <w:rsid w:val="005A273A"/>
    <w:rsid w:val="005D7BD3"/>
    <w:rsid w:val="005E1B24"/>
    <w:rsid w:val="005F3FFB"/>
    <w:rsid w:val="00624502"/>
    <w:rsid w:val="00643B52"/>
    <w:rsid w:val="006652F7"/>
    <w:rsid w:val="00682DE7"/>
    <w:rsid w:val="006D2281"/>
    <w:rsid w:val="006E3D55"/>
    <w:rsid w:val="007046B7"/>
    <w:rsid w:val="00716472"/>
    <w:rsid w:val="00767062"/>
    <w:rsid w:val="00777CEC"/>
    <w:rsid w:val="00782FFD"/>
    <w:rsid w:val="00785DDF"/>
    <w:rsid w:val="00790333"/>
    <w:rsid w:val="007A0EB1"/>
    <w:rsid w:val="007C5D12"/>
    <w:rsid w:val="007D2343"/>
    <w:rsid w:val="007D58A1"/>
    <w:rsid w:val="007E15A1"/>
    <w:rsid w:val="007E3404"/>
    <w:rsid w:val="007E376D"/>
    <w:rsid w:val="007E5C91"/>
    <w:rsid w:val="00847C4E"/>
    <w:rsid w:val="008523EA"/>
    <w:rsid w:val="00880788"/>
    <w:rsid w:val="00885A60"/>
    <w:rsid w:val="008C1FFE"/>
    <w:rsid w:val="008C246B"/>
    <w:rsid w:val="009053AA"/>
    <w:rsid w:val="0092770D"/>
    <w:rsid w:val="009412E1"/>
    <w:rsid w:val="00942FAF"/>
    <w:rsid w:val="00972390"/>
    <w:rsid w:val="00975BB8"/>
    <w:rsid w:val="00977871"/>
    <w:rsid w:val="009874B0"/>
    <w:rsid w:val="00994773"/>
    <w:rsid w:val="009B2EBD"/>
    <w:rsid w:val="00A13DE9"/>
    <w:rsid w:val="00A234B6"/>
    <w:rsid w:val="00A63FFC"/>
    <w:rsid w:val="00AA0E4A"/>
    <w:rsid w:val="00AA40EB"/>
    <w:rsid w:val="00AA484D"/>
    <w:rsid w:val="00AB4570"/>
    <w:rsid w:val="00AC3155"/>
    <w:rsid w:val="00AF17FB"/>
    <w:rsid w:val="00B2776B"/>
    <w:rsid w:val="00B6732A"/>
    <w:rsid w:val="00B71B9A"/>
    <w:rsid w:val="00B81468"/>
    <w:rsid w:val="00B83C83"/>
    <w:rsid w:val="00BB4E69"/>
    <w:rsid w:val="00BD3FBE"/>
    <w:rsid w:val="00BE31CC"/>
    <w:rsid w:val="00BE6DEF"/>
    <w:rsid w:val="00BF3588"/>
    <w:rsid w:val="00C2506C"/>
    <w:rsid w:val="00C37DF5"/>
    <w:rsid w:val="00C45982"/>
    <w:rsid w:val="00C52EE3"/>
    <w:rsid w:val="00C75927"/>
    <w:rsid w:val="00C804D5"/>
    <w:rsid w:val="00C80F73"/>
    <w:rsid w:val="00C82E2D"/>
    <w:rsid w:val="00CE32FA"/>
    <w:rsid w:val="00CF3273"/>
    <w:rsid w:val="00CF5608"/>
    <w:rsid w:val="00D07041"/>
    <w:rsid w:val="00D13163"/>
    <w:rsid w:val="00D223E1"/>
    <w:rsid w:val="00D24C5C"/>
    <w:rsid w:val="00D35E44"/>
    <w:rsid w:val="00D44444"/>
    <w:rsid w:val="00D461D6"/>
    <w:rsid w:val="00D872B0"/>
    <w:rsid w:val="00D918BF"/>
    <w:rsid w:val="00DA4122"/>
    <w:rsid w:val="00DB5574"/>
    <w:rsid w:val="00DD2387"/>
    <w:rsid w:val="00DE132E"/>
    <w:rsid w:val="00DE58DF"/>
    <w:rsid w:val="00DF0CEF"/>
    <w:rsid w:val="00E7125D"/>
    <w:rsid w:val="00E714BB"/>
    <w:rsid w:val="00E731EE"/>
    <w:rsid w:val="00E8500B"/>
    <w:rsid w:val="00EA3CA3"/>
    <w:rsid w:val="00EC626D"/>
    <w:rsid w:val="00EE32DA"/>
    <w:rsid w:val="00EE60CD"/>
    <w:rsid w:val="00EF113D"/>
    <w:rsid w:val="00EF5DE1"/>
    <w:rsid w:val="00F4296F"/>
    <w:rsid w:val="00F55F2F"/>
    <w:rsid w:val="00F65005"/>
    <w:rsid w:val="00FA1415"/>
    <w:rsid w:val="00FA31AC"/>
    <w:rsid w:val="00FC445E"/>
    <w:rsid w:val="00FC6CBD"/>
    <w:rsid w:val="00FE27FB"/>
    <w:rsid w:val="00FF6E4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CB2A1A"/>
  <w15:chartTrackingRefBased/>
  <w15:docId w15:val="{5E26C0D9-6979-437A-98BF-71E10BD86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777CEC"/>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EC626D"/>
    <w:pPr>
      <w:keepNext/>
      <w:keepLines/>
      <w:spacing w:before="40" w:after="0"/>
      <w:ind w:left="720"/>
      <w:outlineLvl w:val="2"/>
    </w:pPr>
    <w:rPr>
      <w:rFonts w:asciiTheme="majorHAnsi" w:eastAsiaTheme="majorEastAsia" w:hAnsiTheme="majorHAnsi" w:cstheme="majorBidi"/>
      <w:b/>
      <w:bCs/>
      <w:sz w:val="24"/>
      <w:szCs w:val="24"/>
      <w:lang w:val="en-AU"/>
    </w:rPr>
  </w:style>
  <w:style w:type="paragraph" w:styleId="Heading4">
    <w:name w:val="heading 4"/>
    <w:basedOn w:val="Normal"/>
    <w:next w:val="Normal"/>
    <w:link w:val="Heading4Char"/>
    <w:autoRedefine/>
    <w:uiPriority w:val="9"/>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CEC"/>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EC626D"/>
    <w:rPr>
      <w:rFonts w:asciiTheme="majorHAnsi" w:eastAsiaTheme="majorEastAsia" w:hAnsiTheme="majorHAnsi" w:cstheme="majorBidi"/>
      <w:b/>
      <w:bCs/>
      <w:sz w:val="24"/>
      <w:szCs w:val="24"/>
      <w:lang w:val="en-AU"/>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aliases w:val="Code"/>
    <w:basedOn w:val="Normal"/>
    <w:next w:val="Normal"/>
    <w:link w:val="QuoteChar"/>
    <w:uiPriority w:val="29"/>
    <w:qFormat/>
    <w:rsid w:val="002D2F7A"/>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after="0" w:line="240" w:lineRule="auto"/>
      <w:ind w:left="864" w:right="864"/>
    </w:pPr>
    <w:rPr>
      <w:i/>
      <w:iCs/>
      <w:sz w:val="20"/>
    </w:rPr>
  </w:style>
  <w:style w:type="character" w:customStyle="1" w:styleId="QuoteChar">
    <w:name w:val="Quote Char"/>
    <w:aliases w:val="Code Char"/>
    <w:basedOn w:val="DefaultParagraphFont"/>
    <w:link w:val="Quote"/>
    <w:uiPriority w:val="29"/>
    <w:rsid w:val="002D2F7A"/>
    <w:rPr>
      <w:i/>
      <w:iCs/>
      <w:sz w:val="20"/>
      <w:shd w:val="clear" w:color="auto" w:fill="F2F2F2" w:themeFill="background1" w:themeFillShade="F2"/>
    </w:rPr>
  </w:style>
  <w:style w:type="character" w:styleId="IntenseEmphasis">
    <w:name w:val="Intense Emphasis"/>
    <w:basedOn w:val="DefaultParagraphFont"/>
    <w:uiPriority w:val="21"/>
    <w:qFormat/>
    <w:rPr>
      <w:i/>
      <w:iCs/>
      <w:color w:val="5B9BD5" w:themeColor="accent1"/>
    </w:rPr>
  </w:style>
  <w:style w:type="paragraph" w:styleId="IntenseQuote">
    <w:name w:val="Intense Quote"/>
    <w:basedOn w:val="Normal"/>
    <w:next w:val="Normal"/>
    <w:link w:val="IntenseQuoteChar"/>
    <w:uiPriority w:val="30"/>
    <w:qFormat/>
    <w:pPr>
      <w:pBdr>
        <w:top w:val="single" w:sz="48" w:space="1" w:color="DEEAF6" w:themeColor="accent1" w:themeTint="33"/>
        <w:left w:val="single" w:sz="48" w:space="4" w:color="DEEAF6" w:themeColor="accent1" w:themeTint="33"/>
        <w:bottom w:val="single" w:sz="48" w:space="1" w:color="DEEAF6" w:themeColor="accent1" w:themeTint="33"/>
        <w:right w:val="single" w:sz="48" w:space="4" w:color="DEEAF6" w:themeColor="accent1" w:themeTint="33"/>
      </w:pBdr>
      <w:shd w:val="clear" w:color="auto" w:fill="DEEAF6"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EEAF6" w:themeFill="accent1" w:themeFillTint="33"/>
    </w:rPr>
  </w:style>
  <w:style w:type="paragraph" w:styleId="NoSpacing">
    <w:name w:val="No Spacing"/>
    <w:link w:val="NoSpacingChar"/>
    <w:uiPriority w:val="1"/>
    <w:qFormat/>
    <w:rsid w:val="00357A6B"/>
    <w:pPr>
      <w:spacing w:after="0" w:line="240" w:lineRule="auto"/>
    </w:pPr>
    <w:rPr>
      <w:lang w:val="en-AU"/>
    </w:r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5B9BD5" w:themeColor="accent1"/>
      <w:spacing w:val="5"/>
    </w:rPr>
  </w:style>
  <w:style w:type="character" w:customStyle="1" w:styleId="NoSpacingChar">
    <w:name w:val="No Spacing Char"/>
    <w:basedOn w:val="DefaultParagraphFont"/>
    <w:link w:val="NoSpacing"/>
    <w:uiPriority w:val="1"/>
    <w:rsid w:val="00357A6B"/>
    <w:rPr>
      <w:lang w:val="en-AU"/>
    </w:rPr>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Footer">
    <w:name w:val="footer"/>
    <w:basedOn w:val="Normal"/>
    <w:link w:val="FooterChar"/>
    <w:uiPriority w:val="99"/>
    <w:unhideWhenUsed/>
    <w:rsid w:val="00DB55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5574"/>
  </w:style>
  <w:style w:type="character" w:styleId="PageNumber">
    <w:name w:val="page number"/>
    <w:basedOn w:val="DefaultParagraphFont"/>
    <w:uiPriority w:val="99"/>
    <w:semiHidden/>
    <w:unhideWhenUsed/>
    <w:rsid w:val="00DB5574"/>
  </w:style>
  <w:style w:type="paragraph" w:styleId="TOC1">
    <w:name w:val="toc 1"/>
    <w:basedOn w:val="Normal"/>
    <w:next w:val="Normal"/>
    <w:autoRedefine/>
    <w:uiPriority w:val="39"/>
    <w:unhideWhenUsed/>
    <w:rsid w:val="007E3404"/>
    <w:pPr>
      <w:spacing w:before="120" w:after="0"/>
    </w:pPr>
    <w:rPr>
      <w:b/>
      <w:sz w:val="24"/>
      <w:szCs w:val="24"/>
    </w:rPr>
  </w:style>
  <w:style w:type="paragraph" w:styleId="TOC2">
    <w:name w:val="toc 2"/>
    <w:basedOn w:val="Normal"/>
    <w:next w:val="Normal"/>
    <w:autoRedefine/>
    <w:uiPriority w:val="39"/>
    <w:unhideWhenUsed/>
    <w:rsid w:val="007E3404"/>
    <w:pPr>
      <w:spacing w:after="0"/>
      <w:ind w:left="220"/>
    </w:pPr>
    <w:rPr>
      <w:b/>
    </w:rPr>
  </w:style>
  <w:style w:type="paragraph" w:styleId="TOC3">
    <w:name w:val="toc 3"/>
    <w:basedOn w:val="Normal"/>
    <w:next w:val="Normal"/>
    <w:autoRedefine/>
    <w:uiPriority w:val="39"/>
    <w:unhideWhenUsed/>
    <w:rsid w:val="007E3404"/>
    <w:pPr>
      <w:spacing w:after="0"/>
      <w:ind w:left="440"/>
    </w:pPr>
  </w:style>
  <w:style w:type="character" w:styleId="Hyperlink">
    <w:name w:val="Hyperlink"/>
    <w:basedOn w:val="DefaultParagraphFont"/>
    <w:uiPriority w:val="99"/>
    <w:unhideWhenUsed/>
    <w:rsid w:val="007E3404"/>
    <w:rPr>
      <w:color w:val="0563C1" w:themeColor="hyperlink"/>
      <w:u w:val="single"/>
    </w:rPr>
  </w:style>
  <w:style w:type="paragraph" w:styleId="TOC4">
    <w:name w:val="toc 4"/>
    <w:basedOn w:val="Normal"/>
    <w:next w:val="Normal"/>
    <w:autoRedefine/>
    <w:uiPriority w:val="39"/>
    <w:semiHidden/>
    <w:unhideWhenUsed/>
    <w:rsid w:val="007E3404"/>
    <w:pPr>
      <w:spacing w:after="0"/>
      <w:ind w:left="660"/>
    </w:pPr>
    <w:rPr>
      <w:sz w:val="20"/>
      <w:szCs w:val="20"/>
    </w:rPr>
  </w:style>
  <w:style w:type="paragraph" w:styleId="TOC5">
    <w:name w:val="toc 5"/>
    <w:basedOn w:val="Normal"/>
    <w:next w:val="Normal"/>
    <w:autoRedefine/>
    <w:uiPriority w:val="39"/>
    <w:semiHidden/>
    <w:unhideWhenUsed/>
    <w:rsid w:val="007E3404"/>
    <w:pPr>
      <w:spacing w:after="0"/>
      <w:ind w:left="880"/>
    </w:pPr>
    <w:rPr>
      <w:sz w:val="20"/>
      <w:szCs w:val="20"/>
    </w:rPr>
  </w:style>
  <w:style w:type="paragraph" w:styleId="TOC6">
    <w:name w:val="toc 6"/>
    <w:basedOn w:val="Normal"/>
    <w:next w:val="Normal"/>
    <w:autoRedefine/>
    <w:uiPriority w:val="39"/>
    <w:semiHidden/>
    <w:unhideWhenUsed/>
    <w:rsid w:val="007E3404"/>
    <w:pPr>
      <w:spacing w:after="0"/>
      <w:ind w:left="1100"/>
    </w:pPr>
    <w:rPr>
      <w:sz w:val="20"/>
      <w:szCs w:val="20"/>
    </w:rPr>
  </w:style>
  <w:style w:type="paragraph" w:styleId="TOC7">
    <w:name w:val="toc 7"/>
    <w:basedOn w:val="Normal"/>
    <w:next w:val="Normal"/>
    <w:autoRedefine/>
    <w:uiPriority w:val="39"/>
    <w:semiHidden/>
    <w:unhideWhenUsed/>
    <w:rsid w:val="007E3404"/>
    <w:pPr>
      <w:spacing w:after="0"/>
      <w:ind w:left="1320"/>
    </w:pPr>
    <w:rPr>
      <w:sz w:val="20"/>
      <w:szCs w:val="20"/>
    </w:rPr>
  </w:style>
  <w:style w:type="paragraph" w:styleId="TOC8">
    <w:name w:val="toc 8"/>
    <w:basedOn w:val="Normal"/>
    <w:next w:val="Normal"/>
    <w:autoRedefine/>
    <w:uiPriority w:val="39"/>
    <w:semiHidden/>
    <w:unhideWhenUsed/>
    <w:rsid w:val="007E3404"/>
    <w:pPr>
      <w:spacing w:after="0"/>
      <w:ind w:left="1540"/>
    </w:pPr>
    <w:rPr>
      <w:sz w:val="20"/>
      <w:szCs w:val="20"/>
    </w:rPr>
  </w:style>
  <w:style w:type="paragraph" w:styleId="TOC9">
    <w:name w:val="toc 9"/>
    <w:basedOn w:val="Normal"/>
    <w:next w:val="Normal"/>
    <w:autoRedefine/>
    <w:uiPriority w:val="39"/>
    <w:semiHidden/>
    <w:unhideWhenUsed/>
    <w:rsid w:val="007E3404"/>
    <w:pPr>
      <w:spacing w:after="0"/>
      <w:ind w:left="1760"/>
    </w:pPr>
    <w:rPr>
      <w:sz w:val="20"/>
      <w:szCs w:val="20"/>
    </w:rPr>
  </w:style>
  <w:style w:type="table" w:styleId="TableGrid">
    <w:name w:val="Table Grid"/>
    <w:basedOn w:val="TableNormal"/>
    <w:uiPriority w:val="39"/>
    <w:rsid w:val="00122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7B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7B1E"/>
  </w:style>
  <w:style w:type="table" w:styleId="PlainTable1">
    <w:name w:val="Plain Table 1"/>
    <w:basedOn w:val="TableNormal"/>
    <w:uiPriority w:val="41"/>
    <w:rsid w:val="002B7B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B7B1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3">
    <w:name w:val="Grid Table 3 Accent 3"/>
    <w:basedOn w:val="TableNormal"/>
    <w:uiPriority w:val="48"/>
    <w:rsid w:val="002B7B1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508332">
      <w:bodyDiv w:val="1"/>
      <w:marLeft w:val="0"/>
      <w:marRight w:val="0"/>
      <w:marTop w:val="0"/>
      <w:marBottom w:val="0"/>
      <w:divBdr>
        <w:top w:val="none" w:sz="0" w:space="0" w:color="auto"/>
        <w:left w:val="none" w:sz="0" w:space="0" w:color="auto"/>
        <w:bottom w:val="none" w:sz="0" w:space="0" w:color="auto"/>
        <w:right w:val="none" w:sz="0" w:space="0" w:color="auto"/>
      </w:divBdr>
    </w:div>
    <w:div w:id="280840936">
      <w:bodyDiv w:val="1"/>
      <w:marLeft w:val="0"/>
      <w:marRight w:val="0"/>
      <w:marTop w:val="0"/>
      <w:marBottom w:val="0"/>
      <w:divBdr>
        <w:top w:val="none" w:sz="0" w:space="0" w:color="auto"/>
        <w:left w:val="none" w:sz="0" w:space="0" w:color="auto"/>
        <w:bottom w:val="none" w:sz="0" w:space="0" w:color="auto"/>
        <w:right w:val="none" w:sz="0" w:space="0" w:color="auto"/>
      </w:divBdr>
    </w:div>
    <w:div w:id="362217895">
      <w:bodyDiv w:val="1"/>
      <w:marLeft w:val="0"/>
      <w:marRight w:val="0"/>
      <w:marTop w:val="0"/>
      <w:marBottom w:val="0"/>
      <w:divBdr>
        <w:top w:val="none" w:sz="0" w:space="0" w:color="auto"/>
        <w:left w:val="none" w:sz="0" w:space="0" w:color="auto"/>
        <w:bottom w:val="none" w:sz="0" w:space="0" w:color="auto"/>
        <w:right w:val="none" w:sz="0" w:space="0" w:color="auto"/>
      </w:divBdr>
    </w:div>
    <w:div w:id="511382895">
      <w:bodyDiv w:val="1"/>
      <w:marLeft w:val="0"/>
      <w:marRight w:val="0"/>
      <w:marTop w:val="0"/>
      <w:marBottom w:val="0"/>
      <w:divBdr>
        <w:top w:val="none" w:sz="0" w:space="0" w:color="auto"/>
        <w:left w:val="none" w:sz="0" w:space="0" w:color="auto"/>
        <w:bottom w:val="none" w:sz="0" w:space="0" w:color="auto"/>
        <w:right w:val="none" w:sz="0" w:space="0" w:color="auto"/>
      </w:divBdr>
    </w:div>
    <w:div w:id="853225813">
      <w:bodyDiv w:val="1"/>
      <w:marLeft w:val="0"/>
      <w:marRight w:val="0"/>
      <w:marTop w:val="0"/>
      <w:marBottom w:val="0"/>
      <w:divBdr>
        <w:top w:val="none" w:sz="0" w:space="0" w:color="auto"/>
        <w:left w:val="none" w:sz="0" w:space="0" w:color="auto"/>
        <w:bottom w:val="none" w:sz="0" w:space="0" w:color="auto"/>
        <w:right w:val="none" w:sz="0" w:space="0" w:color="auto"/>
      </w:divBdr>
    </w:div>
    <w:div w:id="1035888199">
      <w:bodyDiv w:val="1"/>
      <w:marLeft w:val="0"/>
      <w:marRight w:val="0"/>
      <w:marTop w:val="0"/>
      <w:marBottom w:val="0"/>
      <w:divBdr>
        <w:top w:val="none" w:sz="0" w:space="0" w:color="auto"/>
        <w:left w:val="none" w:sz="0" w:space="0" w:color="auto"/>
        <w:bottom w:val="none" w:sz="0" w:space="0" w:color="auto"/>
        <w:right w:val="none" w:sz="0" w:space="0" w:color="auto"/>
      </w:divBdr>
    </w:div>
    <w:div w:id="1152523538">
      <w:bodyDiv w:val="1"/>
      <w:marLeft w:val="0"/>
      <w:marRight w:val="0"/>
      <w:marTop w:val="0"/>
      <w:marBottom w:val="0"/>
      <w:divBdr>
        <w:top w:val="none" w:sz="0" w:space="0" w:color="auto"/>
        <w:left w:val="none" w:sz="0" w:space="0" w:color="auto"/>
        <w:bottom w:val="none" w:sz="0" w:space="0" w:color="auto"/>
        <w:right w:val="none" w:sz="0" w:space="0" w:color="auto"/>
      </w:divBdr>
    </w:div>
    <w:div w:id="1181898309">
      <w:bodyDiv w:val="1"/>
      <w:marLeft w:val="0"/>
      <w:marRight w:val="0"/>
      <w:marTop w:val="0"/>
      <w:marBottom w:val="0"/>
      <w:divBdr>
        <w:top w:val="none" w:sz="0" w:space="0" w:color="auto"/>
        <w:left w:val="none" w:sz="0" w:space="0" w:color="auto"/>
        <w:bottom w:val="none" w:sz="0" w:space="0" w:color="auto"/>
        <w:right w:val="none" w:sz="0" w:space="0" w:color="auto"/>
      </w:divBdr>
    </w:div>
    <w:div w:id="1362511820">
      <w:bodyDiv w:val="1"/>
      <w:marLeft w:val="0"/>
      <w:marRight w:val="0"/>
      <w:marTop w:val="0"/>
      <w:marBottom w:val="0"/>
      <w:divBdr>
        <w:top w:val="none" w:sz="0" w:space="0" w:color="auto"/>
        <w:left w:val="none" w:sz="0" w:space="0" w:color="auto"/>
        <w:bottom w:val="none" w:sz="0" w:space="0" w:color="auto"/>
        <w:right w:val="none" w:sz="0" w:space="0" w:color="auto"/>
      </w:divBdr>
    </w:div>
    <w:div w:id="1407533074">
      <w:bodyDiv w:val="1"/>
      <w:marLeft w:val="0"/>
      <w:marRight w:val="0"/>
      <w:marTop w:val="0"/>
      <w:marBottom w:val="0"/>
      <w:divBdr>
        <w:top w:val="none" w:sz="0" w:space="0" w:color="auto"/>
        <w:left w:val="none" w:sz="0" w:space="0" w:color="auto"/>
        <w:bottom w:val="none" w:sz="0" w:space="0" w:color="auto"/>
        <w:right w:val="none" w:sz="0" w:space="0" w:color="auto"/>
      </w:divBdr>
    </w:div>
    <w:div w:id="1421098021">
      <w:bodyDiv w:val="1"/>
      <w:marLeft w:val="0"/>
      <w:marRight w:val="0"/>
      <w:marTop w:val="0"/>
      <w:marBottom w:val="0"/>
      <w:divBdr>
        <w:top w:val="none" w:sz="0" w:space="0" w:color="auto"/>
        <w:left w:val="none" w:sz="0" w:space="0" w:color="auto"/>
        <w:bottom w:val="none" w:sz="0" w:space="0" w:color="auto"/>
        <w:right w:val="none" w:sz="0" w:space="0" w:color="auto"/>
      </w:divBdr>
    </w:div>
    <w:div w:id="1501968550">
      <w:bodyDiv w:val="1"/>
      <w:marLeft w:val="0"/>
      <w:marRight w:val="0"/>
      <w:marTop w:val="0"/>
      <w:marBottom w:val="0"/>
      <w:divBdr>
        <w:top w:val="none" w:sz="0" w:space="0" w:color="auto"/>
        <w:left w:val="none" w:sz="0" w:space="0" w:color="auto"/>
        <w:bottom w:val="none" w:sz="0" w:space="0" w:color="auto"/>
        <w:right w:val="none" w:sz="0" w:space="0" w:color="auto"/>
      </w:divBdr>
    </w:div>
    <w:div w:id="1655142044">
      <w:bodyDiv w:val="1"/>
      <w:marLeft w:val="0"/>
      <w:marRight w:val="0"/>
      <w:marTop w:val="0"/>
      <w:marBottom w:val="0"/>
      <w:divBdr>
        <w:top w:val="none" w:sz="0" w:space="0" w:color="auto"/>
        <w:left w:val="none" w:sz="0" w:space="0" w:color="auto"/>
        <w:bottom w:val="none" w:sz="0" w:space="0" w:color="auto"/>
        <w:right w:val="none" w:sz="0" w:space="0" w:color="auto"/>
      </w:divBdr>
    </w:div>
    <w:div w:id="1885166999">
      <w:bodyDiv w:val="1"/>
      <w:marLeft w:val="0"/>
      <w:marRight w:val="0"/>
      <w:marTop w:val="0"/>
      <w:marBottom w:val="0"/>
      <w:divBdr>
        <w:top w:val="none" w:sz="0" w:space="0" w:color="auto"/>
        <w:left w:val="none" w:sz="0" w:space="0" w:color="auto"/>
        <w:bottom w:val="none" w:sz="0" w:space="0" w:color="auto"/>
        <w:right w:val="none" w:sz="0" w:space="0" w:color="auto"/>
      </w:divBdr>
    </w:div>
    <w:div w:id="1966964482">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2051223832">
      <w:bodyDiv w:val="1"/>
      <w:marLeft w:val="0"/>
      <w:marRight w:val="0"/>
      <w:marTop w:val="0"/>
      <w:marBottom w:val="0"/>
      <w:divBdr>
        <w:top w:val="none" w:sz="0" w:space="0" w:color="auto"/>
        <w:left w:val="none" w:sz="0" w:space="0" w:color="auto"/>
        <w:bottom w:val="none" w:sz="0" w:space="0" w:color="auto"/>
        <w:right w:val="none" w:sz="0" w:space="0" w:color="auto"/>
      </w:divBdr>
    </w:div>
    <w:div w:id="210333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lf\AppData\Roaming\Microsoft\Templates\Spec%20design%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C1964668-98FE-426E-AF4E-D7BB70F94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Template>
  <TotalTime>215</TotalTime>
  <Pages>8</Pages>
  <Words>370</Words>
  <Characters>2111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ftware Development</vt:lpstr>
    </vt:vector>
  </TitlesOfParts>
  <Company>Software Development SAT</Company>
  <LinksUpToDate>false</LinksUpToDate>
  <CharactersWithSpaces>2477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ftware Development</dc:title>
  <dc:subject>// Those who can, code. 
– Des Hardy</dc:subject>
  <dc:creator>Daniel Ferguson</dc:creator>
  <cp:keywords/>
  <dc:description/>
  <cp:lastModifiedBy>Daniel Ferguson</cp:lastModifiedBy>
  <cp:revision>41</cp:revision>
  <cp:lastPrinted>2016-05-31T10:34:00Z</cp:lastPrinted>
  <dcterms:created xsi:type="dcterms:W3CDTF">2016-05-27T00:16:00Z</dcterms:created>
  <dcterms:modified xsi:type="dcterms:W3CDTF">2016-06-02T00:04:00Z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